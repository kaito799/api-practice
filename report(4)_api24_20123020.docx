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738"/>
        <w:gridCol w:w="1299"/>
        <w:gridCol w:w="816"/>
        <w:gridCol w:w="2545"/>
        <w:gridCol w:w="3648"/>
      </w:tblGrid>
      <w:tr w:rsidR="001B420B" w:rsidRPr="00F40E66" w14:paraId="3FAF874D" w14:textId="77777777" w:rsidTr="00CB1B1E">
        <w:trPr>
          <w:trHeight w:val="281"/>
        </w:trPr>
        <w:tc>
          <w:tcPr>
            <w:tcW w:w="1410" w:type="dxa"/>
          </w:tcPr>
          <w:p w14:paraId="04E236B2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科目名</w:t>
            </w:r>
          </w:p>
        </w:tc>
        <w:tc>
          <w:tcPr>
            <w:tcW w:w="738" w:type="dxa"/>
          </w:tcPr>
          <w:p w14:paraId="7559052E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年度</w:t>
            </w:r>
          </w:p>
        </w:tc>
        <w:tc>
          <w:tcPr>
            <w:tcW w:w="1299" w:type="dxa"/>
          </w:tcPr>
          <w:p w14:paraId="7328B097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レポート番号</w:t>
            </w:r>
          </w:p>
        </w:tc>
        <w:tc>
          <w:tcPr>
            <w:tcW w:w="816" w:type="dxa"/>
          </w:tcPr>
          <w:p w14:paraId="7B0B8CDC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クラス</w:t>
            </w:r>
          </w:p>
        </w:tc>
        <w:tc>
          <w:tcPr>
            <w:tcW w:w="2545" w:type="dxa"/>
          </w:tcPr>
          <w:p w14:paraId="0527C571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学籍番号</w:t>
            </w:r>
          </w:p>
        </w:tc>
        <w:tc>
          <w:tcPr>
            <w:tcW w:w="3648" w:type="dxa"/>
          </w:tcPr>
          <w:p w14:paraId="61CE3AB8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名前</w:t>
            </w:r>
          </w:p>
        </w:tc>
      </w:tr>
      <w:tr w:rsidR="001B420B" w:rsidRPr="00F40E66" w14:paraId="51F840EB" w14:textId="77777777" w:rsidTr="00CB1B1E">
        <w:tc>
          <w:tcPr>
            <w:tcW w:w="1410" w:type="dxa"/>
          </w:tcPr>
          <w:p w14:paraId="4BE66260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A</w:t>
            </w:r>
            <w:r w:rsidRPr="00F40E66">
              <w:rPr>
                <w:rFonts w:ascii="Meiryo UI" w:eastAsia="Meiryo UI" w:hAnsi="Meiryo UI"/>
              </w:rPr>
              <w:t>PI</w:t>
            </w:r>
            <w:r w:rsidRPr="00F40E66">
              <w:rPr>
                <w:rFonts w:ascii="Meiryo UI" w:eastAsia="Meiryo UI" w:hAnsi="Meiryo UI" w:hint="eastAsia"/>
              </w:rPr>
              <w:t>実習</w:t>
            </w:r>
          </w:p>
        </w:tc>
        <w:tc>
          <w:tcPr>
            <w:tcW w:w="738" w:type="dxa"/>
          </w:tcPr>
          <w:p w14:paraId="6058C8B3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2</w:t>
            </w:r>
            <w:r w:rsidRPr="00F40E66">
              <w:rPr>
                <w:rFonts w:ascii="Meiryo UI" w:eastAsia="Meiryo UI" w:hAnsi="Meiryo UI"/>
              </w:rPr>
              <w:t>02</w:t>
            </w:r>
            <w:r w:rsidR="00C67536">
              <w:rPr>
                <w:rFonts w:ascii="Meiryo UI" w:eastAsia="Meiryo UI" w:hAnsi="Meiryo UI" w:hint="eastAsia"/>
              </w:rPr>
              <w:t>4</w:t>
            </w:r>
          </w:p>
        </w:tc>
        <w:tc>
          <w:tcPr>
            <w:tcW w:w="1299" w:type="dxa"/>
          </w:tcPr>
          <w:p w14:paraId="49187456" w14:textId="77777777" w:rsidR="001B420B" w:rsidRPr="00F40E66" w:rsidRDefault="00CB1B1E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4</w:t>
            </w:r>
          </w:p>
        </w:tc>
        <w:tc>
          <w:tcPr>
            <w:tcW w:w="816" w:type="dxa"/>
          </w:tcPr>
          <w:p w14:paraId="4A33E401" w14:textId="60C48393" w:rsidR="001B420B" w:rsidRPr="00F40E66" w:rsidRDefault="00005856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A</w:t>
            </w:r>
          </w:p>
        </w:tc>
        <w:tc>
          <w:tcPr>
            <w:tcW w:w="2545" w:type="dxa"/>
          </w:tcPr>
          <w:p w14:paraId="43BECF42" w14:textId="4F52802D" w:rsidR="001B420B" w:rsidRPr="00F40E66" w:rsidRDefault="00005856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20123020</w:t>
            </w:r>
          </w:p>
        </w:tc>
        <w:tc>
          <w:tcPr>
            <w:tcW w:w="3648" w:type="dxa"/>
          </w:tcPr>
          <w:p w14:paraId="0A21E91A" w14:textId="2FE7D944" w:rsidR="001B420B" w:rsidRPr="00F40E66" w:rsidRDefault="00005856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五味帆翔</w:t>
            </w:r>
          </w:p>
        </w:tc>
      </w:tr>
    </w:tbl>
    <w:p w14:paraId="3BDF533C" w14:textId="77777777" w:rsidR="009A452D" w:rsidRPr="009652EE" w:rsidRDefault="00AD2EB9" w:rsidP="005C153B">
      <w:pPr>
        <w:widowControl w:val="0"/>
        <w:jc w:val="both"/>
        <w:rPr>
          <w:rFonts w:ascii="Meiryo UI" w:eastAsia="Meiryo UI" w:hAnsi="Meiryo UI" w:cs="ＭＳ Ｐゴシック"/>
          <w:sz w:val="21"/>
          <w:szCs w:val="21"/>
        </w:rPr>
      </w:pPr>
      <w:r w:rsidRPr="00CB1B1E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ACD3C" wp14:editId="4E007F8A">
                <wp:simplePos x="0" y="0"/>
                <wp:positionH relativeFrom="column">
                  <wp:posOffset>-28575</wp:posOffset>
                </wp:positionH>
                <wp:positionV relativeFrom="paragraph">
                  <wp:posOffset>63500</wp:posOffset>
                </wp:positionV>
                <wp:extent cx="6705600" cy="781050"/>
                <wp:effectExtent l="0" t="0" r="1905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A4DD7" id="正方形/長方形 1" o:spid="_x0000_s1026" style="position:absolute;margin-left:-2.25pt;margin-top:5pt;width:528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" filled="f" strokecolor="black [3213]" strokeweight="1pt"/>
            </w:pict>
          </mc:Fallback>
        </mc:AlternateContent>
      </w:r>
      <w:r w:rsidR="00CB1B1E" w:rsidRPr="00CB1B1E">
        <w:rPr>
          <w:rFonts w:ascii="Meiryo UI" w:eastAsia="Meiryo UI" w:hAnsi="Meiryo UI" w:cs="ＭＳ Ｐゴシック" w:hint="eastAsia"/>
          <w:sz w:val="21"/>
          <w:szCs w:val="21"/>
        </w:rPr>
        <w:t>レポート(</w:t>
      </w:r>
      <w:r w:rsidR="00CB1B1E" w:rsidRPr="00CB1B1E">
        <w:rPr>
          <w:rFonts w:ascii="Meiryo UI" w:eastAsia="Meiryo UI" w:hAnsi="Meiryo UI" w:cs="ＭＳ Ｐゴシック"/>
          <w:sz w:val="21"/>
          <w:szCs w:val="21"/>
        </w:rPr>
        <w:t>5)</w:t>
      </w:r>
      <w:r w:rsidR="00CB1B1E" w:rsidRPr="00CB1B1E">
        <w:rPr>
          <w:rFonts w:ascii="Meiryo UI" w:eastAsia="Meiryo UI" w:hAnsi="Meiryo UI" w:cs="ＭＳ Ｐゴシック" w:hint="eastAsia"/>
          <w:sz w:val="21"/>
          <w:szCs w:val="21"/>
        </w:rPr>
        <w:t>で開発するA</w:t>
      </w:r>
      <w:r w:rsidR="00CB1B1E" w:rsidRPr="00CB1B1E">
        <w:rPr>
          <w:rFonts w:ascii="Meiryo UI" w:eastAsia="Meiryo UI" w:hAnsi="Meiryo UI" w:cs="ＭＳ Ｐゴシック"/>
          <w:sz w:val="21"/>
          <w:szCs w:val="21"/>
        </w:rPr>
        <w:t>PI</w:t>
      </w:r>
      <w:r w:rsidR="00CB1B1E" w:rsidRPr="00CB1B1E">
        <w:rPr>
          <w:rFonts w:ascii="Meiryo UI" w:eastAsia="Meiryo UI" w:hAnsi="Meiryo UI" w:cs="ＭＳ Ｐゴシック" w:hint="eastAsia"/>
          <w:sz w:val="21"/>
          <w:szCs w:val="21"/>
        </w:rPr>
        <w:t>を使ったシステムについて企画、要件定義を行ってください。</w:t>
      </w:r>
      <w:r w:rsidR="003C1CB1" w:rsidRPr="00CB1B1E">
        <w:rPr>
          <w:rFonts w:ascii="Meiryo UI" w:eastAsia="Meiryo UI" w:hAnsi="Meiryo UI" w:hint="eastAsia"/>
          <w:sz w:val="21"/>
          <w:szCs w:val="21"/>
        </w:rPr>
        <w:t>ページ数や文字数よりも、</w:t>
      </w:r>
      <w:r>
        <w:rPr>
          <w:rFonts w:ascii="Meiryo UI" w:eastAsia="Meiryo UI" w:hAnsi="Meiryo UI" w:hint="eastAsia"/>
          <w:sz w:val="21"/>
          <w:szCs w:val="21"/>
        </w:rPr>
        <w:t>読んで</w:t>
      </w:r>
      <w:r w:rsidR="003C1CB1" w:rsidRPr="00CB1B1E">
        <w:rPr>
          <w:rFonts w:ascii="Meiryo UI" w:eastAsia="Meiryo UI" w:hAnsi="Meiryo UI" w:hint="eastAsia"/>
          <w:sz w:val="21"/>
          <w:szCs w:val="21"/>
        </w:rPr>
        <w:t>わかりやすく書けているかどうかが、点数アップの分かれ目です。</w:t>
      </w:r>
      <w:r w:rsidR="009652EE">
        <w:rPr>
          <w:rFonts w:ascii="Meiryo UI" w:eastAsia="Meiryo UI" w:hAnsi="Meiryo UI" w:hint="eastAsia"/>
          <w:sz w:val="21"/>
          <w:szCs w:val="21"/>
        </w:rPr>
        <w:t>本レポートにおける要件定義項目は、本来の要件定義項目から抜粋した簡易な内容になっています。</w:t>
      </w:r>
    </w:p>
    <w:p w14:paraId="0188F2CD" w14:textId="77777777" w:rsidR="00CB1B1E" w:rsidRDefault="00CB1B1E" w:rsidP="00CB1B1E">
      <w:pPr>
        <w:pStyle w:val="1"/>
        <w:rPr>
          <w:rFonts w:ascii="Meiryo UI" w:eastAsia="Meiryo UI" w:hAnsi="Meiryo UI"/>
        </w:rPr>
      </w:pPr>
      <w:r w:rsidRPr="00CB1B1E">
        <w:rPr>
          <w:rFonts w:ascii="Meiryo UI" w:eastAsia="Meiryo UI" w:hAnsi="Meiryo UI" w:hint="eastAsia"/>
        </w:rPr>
        <w:t>種別</w:t>
      </w:r>
      <w:r w:rsidR="007E193B">
        <w:rPr>
          <w:rFonts w:ascii="Meiryo UI" w:eastAsia="Meiryo UI" w:hAnsi="Meiryo UI" w:hint="eastAsia"/>
        </w:rPr>
        <w:t>（A</w:t>
      </w:r>
      <w:r w:rsidR="007E193B">
        <w:rPr>
          <w:rFonts w:ascii="Meiryo UI" w:eastAsia="Meiryo UI" w:hAnsi="Meiryo UI"/>
        </w:rPr>
        <w:t>PI</w:t>
      </w:r>
      <w:r w:rsidR="007E193B">
        <w:rPr>
          <w:rFonts w:ascii="Meiryo UI" w:eastAsia="Meiryo UI" w:hAnsi="Meiryo UI" w:hint="eastAsia"/>
        </w:rPr>
        <w:t>開発+アプリ開発なのか、A</w:t>
      </w:r>
      <w:r w:rsidR="007E193B">
        <w:rPr>
          <w:rFonts w:ascii="Meiryo UI" w:eastAsia="Meiryo UI" w:hAnsi="Meiryo UI"/>
        </w:rPr>
        <w:t>PI</w:t>
      </w:r>
      <w:r w:rsidR="007E193B">
        <w:rPr>
          <w:rFonts w:ascii="Meiryo UI" w:eastAsia="Meiryo UI" w:hAnsi="Meiryo UI" w:hint="eastAsia"/>
        </w:rPr>
        <w:t>連携からのサービス開発なのか識別するため必須）</w:t>
      </w:r>
    </w:p>
    <w:p w14:paraId="7DD75951" w14:textId="77777777" w:rsidR="00CB1B1E" w:rsidRPr="00CB1B1E" w:rsidRDefault="00CB1B1E" w:rsidP="00CB1B1E">
      <w:pPr>
        <w:pStyle w:val="a4"/>
        <w:rPr>
          <w:rFonts w:ascii="Meiryo UI" w:eastAsia="Meiryo UI" w:hAnsi="Meiryo UI"/>
        </w:rPr>
      </w:pPr>
      <w:r w:rsidRPr="00CB1B1E">
        <w:rPr>
          <w:rFonts w:ascii="Meiryo UI" w:eastAsia="Meiryo UI" w:hAnsi="Meiryo UI" w:hint="eastAsia"/>
        </w:rPr>
        <w:t>どちらかに〇をつけること</w:t>
      </w:r>
      <w:r w:rsidR="00C67536">
        <w:rPr>
          <w:rFonts w:ascii="Meiryo UI" w:eastAsia="Meiryo UI" w:hAnsi="Meiryo UI" w:hint="eastAsia"/>
        </w:rPr>
        <w:t>。API連携は楽ですが、評価は低くなりやすいです。</w:t>
      </w:r>
    </w:p>
    <w:p w14:paraId="498A7721" w14:textId="421BB954" w:rsidR="00CB1B1E" w:rsidRDefault="00CB1B1E" w:rsidP="00CB1B1E">
      <w:pPr>
        <w:pStyle w:val="a4"/>
        <w:rPr>
          <w:rFonts w:ascii="Meiryo UI" w:eastAsia="Meiryo UI" w:hAnsi="Meiryo UI"/>
        </w:rPr>
      </w:pPr>
      <w:r w:rsidRPr="00CB1B1E">
        <w:rPr>
          <w:rFonts w:ascii="Meiryo UI" w:eastAsia="Meiryo UI" w:hAnsi="Meiryo UI"/>
        </w:rPr>
        <w:t>独自</w:t>
      </w:r>
      <w:r w:rsidRPr="00CB1B1E">
        <w:rPr>
          <w:rFonts w:ascii="Meiryo UI" w:eastAsia="Meiryo UI" w:hAnsi="Meiryo UI" w:hint="eastAsia"/>
        </w:rPr>
        <w:t>A</w:t>
      </w:r>
      <w:r w:rsidRPr="00CB1B1E">
        <w:rPr>
          <w:rFonts w:ascii="Meiryo UI" w:eastAsia="Meiryo UI" w:hAnsi="Meiryo UI"/>
        </w:rPr>
        <w:t>PI</w:t>
      </w:r>
      <w:r w:rsidR="00C67536">
        <w:rPr>
          <w:rFonts w:ascii="Meiryo UI" w:eastAsia="Meiryo UI" w:hAnsi="Meiryo UI" w:hint="eastAsia"/>
        </w:rPr>
        <w:t>+ APIを使ったアプリ</w:t>
      </w:r>
      <w:r w:rsidRPr="00CB1B1E">
        <w:rPr>
          <w:rFonts w:ascii="Meiryo UI" w:eastAsia="Meiryo UI" w:hAnsi="Meiryo UI"/>
        </w:rPr>
        <w:t xml:space="preserve">開発　</w:t>
      </w: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 w:rsidRPr="00CB1B1E">
        <w:rPr>
          <w:rFonts w:ascii="Meiryo UI" w:eastAsia="Meiryo UI" w:hAnsi="Meiryo UI" w:hint="eastAsia"/>
        </w:rPr>
        <w:t>/</w:t>
      </w:r>
      <w:r w:rsidRPr="00CB1B1E">
        <w:rPr>
          <w:rFonts w:ascii="Meiryo UI" w:eastAsia="Meiryo UI" w:hAnsi="Meiryo UI"/>
        </w:rPr>
        <w:t xml:space="preserve"> </w:t>
      </w:r>
      <w:r w:rsidRPr="00CB1B1E"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 w:rsidRPr="00CB1B1E">
        <w:rPr>
          <w:rFonts w:ascii="Meiryo UI" w:eastAsia="Meiryo UI" w:hAnsi="Meiryo UI"/>
        </w:rPr>
        <w:t>API連携</w:t>
      </w:r>
      <w:r w:rsidR="00005856">
        <w:rPr>
          <w:rFonts w:ascii="Meiryo UI" w:eastAsia="Meiryo UI" w:hAnsi="Meiryo UI" w:hint="eastAsia"/>
        </w:rPr>
        <w:t>◯</w:t>
      </w:r>
    </w:p>
    <w:p w14:paraId="60091836" w14:textId="77777777" w:rsidR="00CB1B1E" w:rsidRDefault="00AD2EB9" w:rsidP="00CB1B1E">
      <w:pPr>
        <w:pStyle w:val="1"/>
        <w:rPr>
          <w:rFonts w:ascii="Meiryo UI" w:eastAsia="Meiryo UI" w:hAnsi="Meiryo UI"/>
          <w:lang w:eastAsia="zh-TW"/>
        </w:rPr>
      </w:pPr>
      <w:r>
        <w:rPr>
          <w:rFonts w:ascii="Meiryo UI" w:eastAsia="Meiryo UI" w:hAnsi="Meiryo UI" w:hint="eastAsia"/>
          <w:lang w:eastAsia="zh-TW"/>
        </w:rPr>
        <w:t>業務要件</w:t>
      </w:r>
    </w:p>
    <w:p w14:paraId="57F2A6AF" w14:textId="77777777" w:rsidR="00AD2EB9" w:rsidRDefault="00AD2EB9" w:rsidP="00AD2EB9">
      <w:pPr>
        <w:pStyle w:val="2"/>
        <w:rPr>
          <w:rFonts w:ascii="Meiryo UI" w:eastAsia="Meiryo UI" w:hAnsi="Meiryo UI"/>
        </w:rPr>
      </w:pPr>
      <w:r w:rsidRPr="00AD2EB9">
        <w:rPr>
          <w:rFonts w:ascii="Meiryo UI" w:eastAsia="Meiryo UI" w:hAnsi="Meiryo UI" w:hint="eastAsia"/>
        </w:rPr>
        <w:t>概要</w:t>
      </w:r>
    </w:p>
    <w:p w14:paraId="2F931B43" w14:textId="1D63C031" w:rsidR="00C26971" w:rsidRPr="00005856" w:rsidRDefault="00C26971" w:rsidP="00C26971">
      <w:pPr>
        <w:rPr>
          <w:rFonts w:ascii="Meiryo UI" w:eastAsia="Meiryo UI" w:hAnsi="Meiryo UI"/>
        </w:rPr>
      </w:pPr>
      <w:r w:rsidRPr="00005856">
        <w:rPr>
          <w:rFonts w:ascii="Meiryo UI" w:eastAsia="Meiryo UI" w:hAnsi="Meiryo UI"/>
        </w:rPr>
        <w:t>OpenWeatherMap API</w:t>
      </w:r>
      <w:r w:rsidRPr="00005856">
        <w:rPr>
          <w:rFonts w:ascii="Meiryo UI" w:eastAsia="Meiryo UI" w:hAnsi="Meiryo UI" w:hint="eastAsia"/>
        </w:rPr>
        <w:t>を利用した</w:t>
      </w:r>
      <w:r w:rsidRPr="00005856">
        <w:rPr>
          <w:rFonts w:ascii="Meiryo UI" w:eastAsia="Meiryo UI" w:hAnsi="Meiryo UI"/>
        </w:rPr>
        <w:t>web</w:t>
      </w:r>
      <w:r w:rsidRPr="00005856">
        <w:rPr>
          <w:rFonts w:ascii="Meiryo UI" w:eastAsia="Meiryo UI" w:hAnsi="Meiryo UI" w:hint="eastAsia"/>
        </w:rPr>
        <w:t>天気予報アプリ開発</w:t>
      </w:r>
    </w:p>
    <w:p w14:paraId="5194ACC8" w14:textId="77777777" w:rsidR="00C0622A" w:rsidRDefault="00C0622A" w:rsidP="00C0622A">
      <w:pPr>
        <w:pStyle w:val="2"/>
        <w:rPr>
          <w:rFonts w:ascii="Meiryo UI" w:eastAsia="Meiryo UI" w:hAnsi="Meiryo UI"/>
        </w:rPr>
      </w:pPr>
      <w:r w:rsidRPr="00C0622A">
        <w:rPr>
          <w:rFonts w:ascii="Meiryo UI" w:eastAsia="Meiryo UI" w:hAnsi="Meiryo UI" w:hint="eastAsia"/>
        </w:rPr>
        <w:t>背景</w:t>
      </w:r>
    </w:p>
    <w:p w14:paraId="66D62923" w14:textId="2F22D6CD" w:rsidR="00C26971" w:rsidRPr="00005856" w:rsidRDefault="008C2836" w:rsidP="00C26971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私は気圧に弱く、iPhoneの天気予報では低気圧や湿度などの詳細なデータがないため、困っており、自分が欲しいデータを拡張できる天気予報アプリが欲しいと考えた。</w:t>
      </w:r>
    </w:p>
    <w:p w14:paraId="7B7F9990" w14:textId="77777777" w:rsidR="00AD2EB9" w:rsidRDefault="00AD2EB9" w:rsidP="00AD2EB9">
      <w:pPr>
        <w:pStyle w:val="2"/>
        <w:rPr>
          <w:rFonts w:ascii="Meiryo UI" w:eastAsia="Meiryo UI" w:hAnsi="Meiryo UI"/>
        </w:rPr>
      </w:pPr>
      <w:r w:rsidRPr="00AD2EB9">
        <w:rPr>
          <w:rFonts w:ascii="Meiryo UI" w:eastAsia="Meiryo UI" w:hAnsi="Meiryo UI" w:hint="eastAsia"/>
        </w:rPr>
        <w:t>目的</w:t>
      </w:r>
    </w:p>
    <w:p w14:paraId="616ABF08" w14:textId="2D83D303" w:rsidR="00C26971" w:rsidRPr="00005856" w:rsidRDefault="008C2836" w:rsidP="00C26971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晴れや雨などの天気の情報に加え、低気圧予防に気圧情報、服の乾きなども知るために湿度の情報も付け加えたい。</w:t>
      </w:r>
    </w:p>
    <w:p w14:paraId="67FDDF07" w14:textId="77777777" w:rsidR="00C0622A" w:rsidRDefault="00C0622A" w:rsidP="00C0622A">
      <w:pPr>
        <w:pStyle w:val="2"/>
        <w:rPr>
          <w:rFonts w:ascii="Meiryo UI" w:eastAsia="Meiryo UI" w:hAnsi="Meiryo UI"/>
        </w:rPr>
      </w:pPr>
      <w:r w:rsidRPr="00C0622A">
        <w:rPr>
          <w:rFonts w:ascii="Meiryo UI" w:eastAsia="Meiryo UI" w:hAnsi="Meiryo UI" w:hint="eastAsia"/>
        </w:rPr>
        <w:t>想定利用対象者</w:t>
      </w:r>
    </w:p>
    <w:p w14:paraId="3A9CEDA1" w14:textId="77F67217" w:rsidR="005459AF" w:rsidRDefault="008C2836" w:rsidP="00C2697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低気圧に弱い人</w:t>
      </w:r>
    </w:p>
    <w:p w14:paraId="10219D9A" w14:textId="2895A916" w:rsidR="008C2836" w:rsidRDefault="008C2836" w:rsidP="00C26971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湿度が気になる人</w:t>
      </w:r>
    </w:p>
    <w:p w14:paraId="290CA118" w14:textId="77777777" w:rsidR="005459AF" w:rsidRDefault="005459AF" w:rsidP="00C26971">
      <w:pPr>
        <w:rPr>
          <w:rFonts w:ascii="Meiryo UI" w:eastAsia="Meiryo UI" w:hAnsi="Meiryo UI"/>
        </w:rPr>
      </w:pPr>
    </w:p>
    <w:p w14:paraId="09AA6259" w14:textId="77777777" w:rsidR="005459AF" w:rsidRDefault="005459AF" w:rsidP="00C26971">
      <w:pPr>
        <w:rPr>
          <w:rFonts w:ascii="Meiryo UI" w:eastAsia="Meiryo UI" w:hAnsi="Meiryo UI"/>
        </w:rPr>
      </w:pPr>
    </w:p>
    <w:p w14:paraId="4DF30692" w14:textId="77777777" w:rsidR="005459AF" w:rsidRDefault="005459AF" w:rsidP="00C26971">
      <w:pPr>
        <w:rPr>
          <w:rFonts w:ascii="Meiryo UI" w:eastAsia="Meiryo UI" w:hAnsi="Meiryo UI"/>
        </w:rPr>
      </w:pPr>
    </w:p>
    <w:p w14:paraId="3A8E4FEA" w14:textId="77777777" w:rsidR="005459AF" w:rsidRDefault="005459AF" w:rsidP="00C26971">
      <w:pPr>
        <w:rPr>
          <w:rFonts w:ascii="Meiryo UI" w:eastAsia="Meiryo UI" w:hAnsi="Meiryo UI"/>
        </w:rPr>
      </w:pPr>
    </w:p>
    <w:p w14:paraId="14579463" w14:textId="77777777" w:rsidR="005459AF" w:rsidRPr="00005856" w:rsidRDefault="005459AF" w:rsidP="00C26971">
      <w:pPr>
        <w:rPr>
          <w:rFonts w:ascii="Meiryo UI" w:eastAsia="Meiryo UI" w:hAnsi="Meiryo UI"/>
        </w:rPr>
      </w:pPr>
    </w:p>
    <w:p w14:paraId="7A284260" w14:textId="77777777" w:rsidR="00AD2EB9" w:rsidRPr="00AD2EB9" w:rsidRDefault="00AD2EB9" w:rsidP="00AD2EB9">
      <w:pPr>
        <w:pStyle w:val="2"/>
        <w:rPr>
          <w:rFonts w:ascii="Meiryo UI" w:eastAsia="Meiryo UI" w:hAnsi="Meiryo UI"/>
        </w:rPr>
      </w:pPr>
      <w:r w:rsidRPr="00AD2EB9">
        <w:rPr>
          <w:rFonts w:ascii="Meiryo UI" w:eastAsia="Meiryo UI" w:hAnsi="Meiryo UI" w:hint="eastAsia"/>
        </w:rPr>
        <w:lastRenderedPageBreak/>
        <w:t>業務フロー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8193E" w14:paraId="7904D06B" w14:textId="77777777" w:rsidTr="0048193E">
        <w:tc>
          <w:tcPr>
            <w:tcW w:w="3485" w:type="dxa"/>
          </w:tcPr>
          <w:p w14:paraId="5599193C" w14:textId="23A8921A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ユーザー</w:t>
            </w:r>
          </w:p>
        </w:tc>
        <w:tc>
          <w:tcPr>
            <w:tcW w:w="3485" w:type="dxa"/>
          </w:tcPr>
          <w:p w14:paraId="6D69F1BB" w14:textId="1E3E77CC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フロントエンド</w:t>
            </w:r>
          </w:p>
        </w:tc>
        <w:tc>
          <w:tcPr>
            <w:tcW w:w="3486" w:type="dxa"/>
          </w:tcPr>
          <w:p w14:paraId="146B7218" w14:textId="7A9050A0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  <w:r w:rsidRPr="00005856">
              <w:rPr>
                <w:rFonts w:ascii="Meiryo UI" w:eastAsia="Meiryo UI" w:hAnsi="Meiryo UI"/>
              </w:rPr>
              <w:t>OpenWeatherMap API</w:t>
            </w:r>
          </w:p>
        </w:tc>
      </w:tr>
      <w:tr w:rsidR="0048193E" w14:paraId="71A19EAB" w14:textId="77777777" w:rsidTr="0048193E">
        <w:tc>
          <w:tcPr>
            <w:tcW w:w="3485" w:type="dxa"/>
          </w:tcPr>
          <w:p w14:paraId="39504E5D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  <w:r w:rsidRPr="0048193E">
              <w:rPr>
                <w:rFonts w:ascii="Meiryo UI" w:eastAsia="Meiryo UI" w:hAnsi="Meiryo UI" w:hint="eastAsia"/>
                <w:color w:val="000000" w:themeColor="text1"/>
              </w:rPr>
              <w:t>検索バーに都市名を入力し、「検索」ボタンを押す。</w:t>
            </w:r>
          </w:p>
          <w:p w14:paraId="66343302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389220F4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7A588E53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19870324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15A28A94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1A120BE2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3F596A38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65C5F973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48A2F0F6" w14:textId="0A71981C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別の都市を選択</w:t>
            </w:r>
          </w:p>
          <w:p w14:paraId="69F18383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01F5D277" w14:textId="70FE6CC9" w:rsidR="0048193E" w:rsidRDefault="0048193E" w:rsidP="0048193E">
            <w:pPr>
              <w:jc w:val="center"/>
              <w:rPr>
                <w:rFonts w:ascii="Meiryo UI" w:eastAsia="Meiryo UI" w:hAnsi="Meiryo UI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・</w:t>
            </w:r>
          </w:p>
          <w:p w14:paraId="00293EDB" w14:textId="6DE74E5C" w:rsidR="0048193E" w:rsidRDefault="0048193E" w:rsidP="0048193E">
            <w:pPr>
              <w:jc w:val="center"/>
              <w:rPr>
                <w:rFonts w:ascii="Meiryo UI" w:eastAsia="Meiryo UI" w:hAnsi="Meiryo UI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・</w:t>
            </w:r>
          </w:p>
          <w:p w14:paraId="2EE52EED" w14:textId="261CA8F5" w:rsidR="0048193E" w:rsidRDefault="0048193E" w:rsidP="0048193E">
            <w:pPr>
              <w:jc w:val="center"/>
              <w:rPr>
                <w:rFonts w:ascii="Meiryo UI" w:eastAsia="Meiryo UI" w:hAnsi="Meiryo UI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・</w:t>
            </w:r>
          </w:p>
          <w:p w14:paraId="2FB50FDD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48BC8092" w14:textId="2F854B13" w:rsidR="0048193E" w:rsidRP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</w:tc>
        <w:tc>
          <w:tcPr>
            <w:tcW w:w="3485" w:type="dxa"/>
          </w:tcPr>
          <w:p w14:paraId="7EBBC448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55329FBE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78EDF04A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  <w:r w:rsidRPr="0048193E">
              <w:rPr>
                <w:rFonts w:ascii="Meiryo UI" w:eastAsia="Meiryo UI" w:hAnsi="Meiryo UI"/>
                <w:color w:val="000000" w:themeColor="text1"/>
              </w:rPr>
              <w:t>OpenWeatherMap API にリクエストを送信。</w:t>
            </w:r>
          </w:p>
          <w:p w14:paraId="31D1B909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0358BF60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2119D588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5C8E4FEC" w14:textId="3B9AC5F2" w:rsidR="0048193E" w:rsidRP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  <w:r w:rsidRPr="0048193E">
              <w:rPr>
                <w:rFonts w:ascii="Meiryo UI" w:eastAsia="Meiryo UI" w:hAnsi="Meiryo UI" w:hint="eastAsia"/>
                <w:color w:val="000000" w:themeColor="text1"/>
              </w:rPr>
              <w:t>現在の天気と未来の天気予報を画面に表示。</w:t>
            </w:r>
          </w:p>
          <w:p w14:paraId="029D49DE" w14:textId="16A32F56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</w:tc>
        <w:tc>
          <w:tcPr>
            <w:tcW w:w="3486" w:type="dxa"/>
          </w:tcPr>
          <w:p w14:paraId="77CF555F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0BCADAE3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1867933F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0CC40762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145A5EE7" w14:textId="37892F5D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  <w:r w:rsidRPr="0048193E">
              <w:rPr>
                <w:rFonts w:ascii="Meiryo UI" w:eastAsia="Meiryo UI" w:hAnsi="Meiryo UI" w:hint="eastAsia"/>
                <w:color w:val="000000" w:themeColor="text1"/>
              </w:rPr>
              <w:t>指定された都市の天気予報データ（気温、湿度、気圧など）を</w:t>
            </w:r>
            <w:r w:rsidRPr="0048193E">
              <w:rPr>
                <w:rFonts w:ascii="Meiryo UI" w:eastAsia="Meiryo UI" w:hAnsi="Meiryo UI"/>
                <w:color w:val="000000" w:themeColor="text1"/>
              </w:rPr>
              <w:t xml:space="preserve"> JSON 形式で返す。</w:t>
            </w:r>
          </w:p>
          <w:p w14:paraId="7E89B2C2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09F561B3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327D3CD1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6521186B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6727818B" w14:textId="77777777" w:rsidR="0048193E" w:rsidRDefault="0048193E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</w:tc>
      </w:tr>
    </w:tbl>
    <w:p w14:paraId="0609B29B" w14:textId="77777777" w:rsidR="00194D02" w:rsidRDefault="00194D02" w:rsidP="005C153B">
      <w:pPr>
        <w:rPr>
          <w:rFonts w:ascii="Meiryo UI" w:eastAsia="Meiryo UI" w:hAnsi="Meiryo UI"/>
          <w:color w:val="A6A6A6" w:themeColor="background1" w:themeShade="A6"/>
          <w:vertAlign w:val="subscript"/>
        </w:rPr>
      </w:pPr>
    </w:p>
    <w:p w14:paraId="6DBF4081" w14:textId="77777777" w:rsidR="0048193E" w:rsidRDefault="0048193E" w:rsidP="005C153B">
      <w:pPr>
        <w:rPr>
          <w:rFonts w:ascii="Meiryo UI" w:eastAsia="Meiryo UI" w:hAnsi="Meiryo UI"/>
          <w:color w:val="A6A6A6" w:themeColor="background1" w:themeShade="A6"/>
          <w:vertAlign w:val="subscript"/>
        </w:rPr>
      </w:pPr>
    </w:p>
    <w:p w14:paraId="5CBC229D" w14:textId="77777777" w:rsidR="0048193E" w:rsidRDefault="0048193E" w:rsidP="005C153B">
      <w:pPr>
        <w:rPr>
          <w:rFonts w:ascii="Meiryo UI" w:eastAsia="Meiryo UI" w:hAnsi="Meiryo UI"/>
          <w:color w:val="A6A6A6" w:themeColor="background1" w:themeShade="A6"/>
          <w:vertAlign w:val="subscript"/>
        </w:rPr>
      </w:pPr>
    </w:p>
    <w:p w14:paraId="752A5EDB" w14:textId="77777777" w:rsidR="0048193E" w:rsidRPr="00194D02" w:rsidRDefault="0048193E" w:rsidP="005C153B">
      <w:pPr>
        <w:rPr>
          <w:rFonts w:ascii="Meiryo UI" w:eastAsia="Meiryo UI" w:hAnsi="Meiryo UI"/>
          <w:color w:val="A6A6A6" w:themeColor="background1" w:themeShade="A6"/>
          <w:vertAlign w:val="subscript"/>
        </w:rPr>
      </w:pPr>
    </w:p>
    <w:p w14:paraId="62B1D4F7" w14:textId="77777777" w:rsidR="00C0622A" w:rsidRDefault="00AD2EB9" w:rsidP="00AD2EB9">
      <w:pPr>
        <w:pStyle w:val="1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機能</w:t>
      </w:r>
      <w:r w:rsidR="00C0622A" w:rsidRPr="00C0622A">
        <w:rPr>
          <w:rFonts w:ascii="Meiryo UI" w:eastAsia="Meiryo UI" w:hAnsi="Meiryo UI" w:hint="eastAsia"/>
        </w:rPr>
        <w:t>要件</w:t>
      </w:r>
    </w:p>
    <w:p w14:paraId="5B43F280" w14:textId="77777777" w:rsidR="00B2224A" w:rsidRDefault="00B2224A" w:rsidP="00B2224A">
      <w:pPr>
        <w:pStyle w:val="2"/>
        <w:rPr>
          <w:rFonts w:ascii="Meiryo UI" w:eastAsia="Meiryo UI" w:hAnsi="Meiryo UI"/>
        </w:rPr>
      </w:pPr>
      <w:r w:rsidRPr="00C0622A">
        <w:rPr>
          <w:rFonts w:ascii="Meiryo UI" w:eastAsia="Meiryo UI" w:hAnsi="Meiryo UI" w:hint="eastAsia"/>
        </w:rPr>
        <w:t>システム構成図</w:t>
      </w:r>
    </w:p>
    <w:p w14:paraId="58BB127B" w14:textId="5D316167" w:rsidR="00B2224A" w:rsidRDefault="00194D02" w:rsidP="00B2224A">
      <w:pPr>
        <w:rPr>
          <w:rFonts w:ascii="Meiryo UI" w:eastAsia="Meiryo UI" w:hAnsi="Meiryo UI"/>
          <w:color w:val="A6A6A6" w:themeColor="background1" w:themeShade="A6"/>
        </w:rPr>
      </w:pP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72A221" wp14:editId="3F643DF9">
                <wp:simplePos x="0" y="0"/>
                <wp:positionH relativeFrom="column">
                  <wp:posOffset>2175468</wp:posOffset>
                </wp:positionH>
                <wp:positionV relativeFrom="paragraph">
                  <wp:posOffset>164305</wp:posOffset>
                </wp:positionV>
                <wp:extent cx="1587640" cy="542610"/>
                <wp:effectExtent l="0" t="0" r="12700" b="11430"/>
                <wp:wrapNone/>
                <wp:docPr id="660457420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40" cy="542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D895A" w14:textId="040D32C0" w:rsidR="00194D02" w:rsidRDefault="00194D02" w:rsidP="00194D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ユーザー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72A221" id="角丸四角形 9" o:spid="_x0000_s1026" style="position:absolute;margin-left:171.3pt;margin-top:12.95pt;width:125pt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" fillcolor="white [3201]" strokecolor="black [3200]" strokeweight="1pt">
                <v:stroke joinstyle="miter"/>
                <v:textbox style="mso-fit-shape-to-text:t">
                  <w:txbxContent>
                    <w:p w14:paraId="235D895A" w14:textId="040D32C0" w:rsidR="00194D02" w:rsidRDefault="00194D02" w:rsidP="00194D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ユーザー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50C364" w14:textId="07915A36" w:rsidR="00194D02" w:rsidRDefault="00194D02" w:rsidP="00B2224A">
      <w:pPr>
        <w:rPr>
          <w:rFonts w:ascii="Meiryo UI" w:eastAsia="Meiryo UI" w:hAnsi="Meiryo UI"/>
          <w:color w:val="A6A6A6" w:themeColor="background1" w:themeShade="A6"/>
        </w:rPr>
      </w:pPr>
    </w:p>
    <w:p w14:paraId="6456A524" w14:textId="284D20B9" w:rsidR="00194D02" w:rsidRDefault="005459AF" w:rsidP="00B2224A">
      <w:pPr>
        <w:rPr>
          <w:rFonts w:ascii="Meiryo UI" w:eastAsia="Meiryo UI" w:hAnsi="Meiryo UI"/>
          <w:color w:val="A6A6A6" w:themeColor="background1" w:themeShade="A6"/>
        </w:rPr>
      </w:pP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ED1AFF" wp14:editId="21EC75E9">
                <wp:simplePos x="0" y="0"/>
                <wp:positionH relativeFrom="column">
                  <wp:posOffset>4490720</wp:posOffset>
                </wp:positionH>
                <wp:positionV relativeFrom="paragraph">
                  <wp:posOffset>242570</wp:posOffset>
                </wp:positionV>
                <wp:extent cx="1544320" cy="436880"/>
                <wp:effectExtent l="0" t="0" r="0" b="0"/>
                <wp:wrapNone/>
                <wp:docPr id="1785566982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32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409C0" w14:textId="786742A9" w:rsidR="005459AF" w:rsidRDefault="005459AF">
                            <w:r>
                              <w:rPr>
                                <w:rFonts w:hint="eastAsia"/>
                              </w:rPr>
                              <w:t>画面に天気情報を表示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ED1AF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4" o:spid="_x0000_s1027" type="#_x0000_t202" style="position:absolute;margin-left:353.6pt;margin-top:19.1pt;width:121.6pt;height:34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" filled="f" stroked="f">
                <v:textbox>
                  <w:txbxContent>
                    <w:p w14:paraId="1FE409C0" w14:textId="786742A9" w:rsidR="005459AF" w:rsidRDefault="005459AF">
                      <w:r>
                        <w:rPr>
                          <w:rFonts w:hint="eastAsia"/>
                        </w:rPr>
                        <w:t>画面に天気情報を表示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7E1478" wp14:editId="38C54DDC">
                <wp:simplePos x="0" y="0"/>
                <wp:positionH relativeFrom="column">
                  <wp:posOffset>3771900</wp:posOffset>
                </wp:positionH>
                <wp:positionV relativeFrom="paragraph">
                  <wp:posOffset>186055</wp:posOffset>
                </wp:positionV>
                <wp:extent cx="45719" cy="721360"/>
                <wp:effectExtent l="0" t="50800" r="297815" b="15240"/>
                <wp:wrapNone/>
                <wp:docPr id="1628545793" name="曲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21360"/>
                        </a:xfrm>
                        <a:prstGeom prst="curvedConnector3">
                          <a:avLst>
                            <a:gd name="adj1" fmla="val -611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C23A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線コネクタ 10" o:spid="_x0000_s1026" type="#_x0000_t38" style="position:absolute;margin-left:297pt;margin-top:14.65pt;width:3.6pt;height:56.8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" adj="-132061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231C9F" wp14:editId="12613C79">
                <wp:simplePos x="0" y="0"/>
                <wp:positionH relativeFrom="column">
                  <wp:posOffset>2235201</wp:posOffset>
                </wp:positionH>
                <wp:positionV relativeFrom="paragraph">
                  <wp:posOffset>140970</wp:posOffset>
                </wp:positionV>
                <wp:extent cx="73660" cy="762000"/>
                <wp:effectExtent l="355600" t="0" r="15240" b="63500"/>
                <wp:wrapNone/>
                <wp:docPr id="1064790810" name="曲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762000"/>
                        </a:xfrm>
                        <a:prstGeom prst="curvedConnector3">
                          <a:avLst>
                            <a:gd name="adj1" fmla="val 574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37DD3" id="曲線コネクタ 10" o:spid="_x0000_s1026" type="#_x0000_t38" style="position:absolute;margin-left:176pt;margin-top:11.1pt;width:5.8pt;height:60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" adj="124065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8CC4B2" wp14:editId="1C067AE9">
                <wp:simplePos x="0" y="0"/>
                <wp:positionH relativeFrom="column">
                  <wp:posOffset>487680</wp:posOffset>
                </wp:positionH>
                <wp:positionV relativeFrom="paragraph">
                  <wp:posOffset>262890</wp:posOffset>
                </wp:positionV>
                <wp:extent cx="1209040" cy="508000"/>
                <wp:effectExtent l="0" t="0" r="0" b="0"/>
                <wp:wrapNone/>
                <wp:docPr id="612811027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E5E7D" w14:textId="67C82731" w:rsidR="005459AF" w:rsidRDefault="005459AF">
                            <w:r>
                              <w:rPr>
                                <w:rFonts w:hint="eastAsia"/>
                              </w:rPr>
                              <w:t>ブラウザアクセス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CC4B2" id="テキスト ボックス 11" o:spid="_x0000_s1028" type="#_x0000_t202" style="position:absolute;margin-left:38.4pt;margin-top:20.7pt;width:95.2pt;height:4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" filled="f" stroked="f">
                <v:textbox>
                  <w:txbxContent>
                    <w:p w14:paraId="28DE5E7D" w14:textId="67C82731" w:rsidR="005459AF" w:rsidRDefault="005459AF">
                      <w:r>
                        <w:rPr>
                          <w:rFonts w:hint="eastAsia"/>
                        </w:rPr>
                        <w:t>ブラウザアクセス</w:t>
                      </w:r>
                    </w:p>
                  </w:txbxContent>
                </v:textbox>
              </v:shape>
            </w:pict>
          </mc:Fallback>
        </mc:AlternateContent>
      </w:r>
    </w:p>
    <w:p w14:paraId="053B49BD" w14:textId="131E2034" w:rsidR="00194D02" w:rsidRDefault="00194D02" w:rsidP="00B2224A">
      <w:pPr>
        <w:rPr>
          <w:rFonts w:ascii="Meiryo UI" w:eastAsia="Meiryo UI" w:hAnsi="Meiryo UI"/>
          <w:color w:val="A6A6A6" w:themeColor="background1" w:themeShade="A6"/>
        </w:rPr>
      </w:pPr>
    </w:p>
    <w:p w14:paraId="687981EF" w14:textId="098EBEBB" w:rsidR="00194D02" w:rsidRDefault="00194D02" w:rsidP="00B2224A">
      <w:pPr>
        <w:rPr>
          <w:rFonts w:ascii="Meiryo UI" w:eastAsia="Meiryo UI" w:hAnsi="Meiryo UI"/>
          <w:color w:val="A6A6A6" w:themeColor="background1" w:themeShade="A6"/>
        </w:rPr>
      </w:pP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25FDCE" wp14:editId="689E57C9">
                <wp:simplePos x="0" y="0"/>
                <wp:positionH relativeFrom="column">
                  <wp:posOffset>2179955</wp:posOffset>
                </wp:positionH>
                <wp:positionV relativeFrom="paragraph">
                  <wp:posOffset>379730</wp:posOffset>
                </wp:positionV>
                <wp:extent cx="1587640" cy="542610"/>
                <wp:effectExtent l="0" t="0" r="12700" b="11430"/>
                <wp:wrapNone/>
                <wp:docPr id="5184067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40" cy="542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5F8DB" w14:textId="5B6EA19F" w:rsidR="00194D02" w:rsidRDefault="00194D02" w:rsidP="00194D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フロントエンド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25FDCE" id="_x0000_s1029" style="position:absolute;margin-left:171.65pt;margin-top:29.9pt;width:125pt;height:4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" fillcolor="white [3201]" strokecolor="black [3200]" strokeweight="1pt">
                <v:stroke joinstyle="miter"/>
                <v:textbox style="mso-fit-shape-to-text:t">
                  <w:txbxContent>
                    <w:p w14:paraId="6885F8DB" w14:textId="5B6EA19F" w:rsidR="00194D02" w:rsidRDefault="00194D02" w:rsidP="00194D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フロントエンド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64E05F" w14:textId="72A39B6E" w:rsidR="00194D02" w:rsidRDefault="00194D02" w:rsidP="00B2224A">
      <w:pPr>
        <w:rPr>
          <w:rFonts w:ascii="Meiryo UI" w:eastAsia="Meiryo UI" w:hAnsi="Meiryo UI"/>
          <w:color w:val="A6A6A6" w:themeColor="background1" w:themeShade="A6"/>
        </w:rPr>
      </w:pPr>
    </w:p>
    <w:p w14:paraId="3647A6AD" w14:textId="7ACFCF8D" w:rsidR="00194D02" w:rsidRDefault="00194D02" w:rsidP="00B2224A">
      <w:pPr>
        <w:rPr>
          <w:rFonts w:ascii="Meiryo UI" w:eastAsia="Meiryo UI" w:hAnsi="Meiryo UI"/>
          <w:color w:val="A6A6A6" w:themeColor="background1" w:themeShade="A6"/>
        </w:rPr>
      </w:pPr>
    </w:p>
    <w:p w14:paraId="18F1A448" w14:textId="740AAA4D" w:rsidR="00194D02" w:rsidRDefault="005459AF" w:rsidP="00B2224A">
      <w:pPr>
        <w:rPr>
          <w:rFonts w:ascii="Meiryo UI" w:eastAsia="Meiryo UI" w:hAnsi="Meiryo UI"/>
          <w:color w:val="A6A6A6" w:themeColor="background1" w:themeShade="A6"/>
        </w:rPr>
      </w:pP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34468E" wp14:editId="2E145EF9">
                <wp:simplePos x="0" y="0"/>
                <wp:positionH relativeFrom="column">
                  <wp:posOffset>4495165</wp:posOffset>
                </wp:positionH>
                <wp:positionV relativeFrom="paragraph">
                  <wp:posOffset>172720</wp:posOffset>
                </wp:positionV>
                <wp:extent cx="1198880" cy="558800"/>
                <wp:effectExtent l="0" t="0" r="0" b="0"/>
                <wp:wrapNone/>
                <wp:docPr id="1443049036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16145" w14:textId="382C56FE" w:rsidR="005459AF" w:rsidRDefault="005459AF">
                            <w:r w:rsidRPr="005459AF">
                              <w:rPr>
                                <w:rFonts w:hint="eastAsia"/>
                              </w:rPr>
                              <w:t>天気データ取得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4468E" id="テキスト ボックス 13" o:spid="_x0000_s1030" type="#_x0000_t202" style="position:absolute;margin-left:353.95pt;margin-top:13.6pt;width:94.4pt;height:4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" filled="f" stroked="f">
                <v:textbox>
                  <w:txbxContent>
                    <w:p w14:paraId="58716145" w14:textId="382C56FE" w:rsidR="005459AF" w:rsidRDefault="005459AF">
                      <w:r w:rsidRPr="005459AF">
                        <w:rPr>
                          <w:rFonts w:hint="eastAsia"/>
                        </w:rPr>
                        <w:t>天気データ取得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F74387" wp14:editId="28930644">
                <wp:simplePos x="0" y="0"/>
                <wp:positionH relativeFrom="column">
                  <wp:posOffset>3707765</wp:posOffset>
                </wp:positionH>
                <wp:positionV relativeFrom="paragraph">
                  <wp:posOffset>20320</wp:posOffset>
                </wp:positionV>
                <wp:extent cx="45719" cy="721360"/>
                <wp:effectExtent l="0" t="50800" r="297815" b="15240"/>
                <wp:wrapNone/>
                <wp:docPr id="1673719197" name="曲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21360"/>
                        </a:xfrm>
                        <a:prstGeom prst="curvedConnector3">
                          <a:avLst>
                            <a:gd name="adj1" fmla="val -611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ACEC" id="曲線コネクタ 10" o:spid="_x0000_s1026" type="#_x0000_t38" style="position:absolute;margin-left:291.95pt;margin-top:1.6pt;width:3.6pt;height:56.8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" adj="-132061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429156" wp14:editId="69D84492">
                <wp:simplePos x="0" y="0"/>
                <wp:positionH relativeFrom="column">
                  <wp:posOffset>487680</wp:posOffset>
                </wp:positionH>
                <wp:positionV relativeFrom="paragraph">
                  <wp:posOffset>172720</wp:posOffset>
                </wp:positionV>
                <wp:extent cx="1148080" cy="447040"/>
                <wp:effectExtent l="0" t="0" r="0" b="0"/>
                <wp:wrapNone/>
                <wp:docPr id="1630519117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C7BA7" w14:textId="285E94D6" w:rsidR="005459AF" w:rsidRDefault="005459AF">
                            <w:r>
                              <w:rPr>
                                <w:rFonts w:hint="eastAsia"/>
                              </w:rPr>
                              <w:t>APIリクエスト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29156" id="テキスト ボックス 12" o:spid="_x0000_s1031" type="#_x0000_t202" style="position:absolute;margin-left:38.4pt;margin-top:13.6pt;width:90.4pt;height:35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" filled="f" stroked="f">
                <v:textbox>
                  <w:txbxContent>
                    <w:p w14:paraId="27DC7BA7" w14:textId="285E94D6" w:rsidR="005459AF" w:rsidRDefault="005459AF">
                      <w:r>
                        <w:rPr>
                          <w:rFonts w:hint="eastAsia"/>
                        </w:rPr>
                        <w:t>API</w:t>
                      </w:r>
                      <w:r>
                        <w:rPr>
                          <w:rFonts w:hint="eastAsia"/>
                        </w:rPr>
                        <w:t>リクエスト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864AC5" wp14:editId="39AE0512">
                <wp:simplePos x="0" y="0"/>
                <wp:positionH relativeFrom="column">
                  <wp:posOffset>2235200</wp:posOffset>
                </wp:positionH>
                <wp:positionV relativeFrom="paragraph">
                  <wp:posOffset>23495</wp:posOffset>
                </wp:positionV>
                <wp:extent cx="73660" cy="762000"/>
                <wp:effectExtent l="355600" t="0" r="15240" b="63500"/>
                <wp:wrapNone/>
                <wp:docPr id="258711226" name="曲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762000"/>
                        </a:xfrm>
                        <a:prstGeom prst="curvedConnector3">
                          <a:avLst>
                            <a:gd name="adj1" fmla="val 574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82E62" id="曲線コネクタ 10" o:spid="_x0000_s1026" type="#_x0000_t38" style="position:absolute;margin-left:176pt;margin-top:1.85pt;width:5.8pt;height:60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" adj="124065" strokecolor="black [3200]" strokeweight="1pt">
                <v:stroke endarrow="block" joinstyle="miter"/>
              </v:shape>
            </w:pict>
          </mc:Fallback>
        </mc:AlternateContent>
      </w:r>
    </w:p>
    <w:p w14:paraId="4A731E35" w14:textId="073763B0" w:rsidR="00194D02" w:rsidRDefault="00194D02" w:rsidP="00B2224A">
      <w:pPr>
        <w:rPr>
          <w:rFonts w:ascii="Meiryo UI" w:eastAsia="Meiryo UI" w:hAnsi="Meiryo UI"/>
          <w:color w:val="A6A6A6" w:themeColor="background1" w:themeShade="A6"/>
        </w:rPr>
      </w:pPr>
    </w:p>
    <w:p w14:paraId="354CAD22" w14:textId="10F45524" w:rsidR="00194D02" w:rsidRDefault="00194D02" w:rsidP="00B2224A">
      <w:pPr>
        <w:rPr>
          <w:rFonts w:ascii="Meiryo UI" w:eastAsia="Meiryo UI" w:hAnsi="Meiryo UI"/>
          <w:color w:val="A6A6A6" w:themeColor="background1" w:themeShade="A6"/>
        </w:rPr>
      </w:pP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0F19B7" wp14:editId="60FFFD81">
                <wp:simplePos x="0" y="0"/>
                <wp:positionH relativeFrom="column">
                  <wp:posOffset>2176145</wp:posOffset>
                </wp:positionH>
                <wp:positionV relativeFrom="paragraph">
                  <wp:posOffset>280035</wp:posOffset>
                </wp:positionV>
                <wp:extent cx="1587640" cy="542610"/>
                <wp:effectExtent l="0" t="0" r="12700" b="11430"/>
                <wp:wrapNone/>
                <wp:docPr id="2024484607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40" cy="542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1E164" w14:textId="4BCB8E56" w:rsidR="00194D02" w:rsidRDefault="0048193E" w:rsidP="00194D02">
                            <w:pPr>
                              <w:jc w:val="center"/>
                            </w:pPr>
                            <w:r w:rsidRPr="0048193E">
                              <w:t>OpenWeatherMap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0F19B7" id="_x0000_s1032" style="position:absolute;margin-left:171.35pt;margin-top:22.05pt;width:125pt;height:4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" fillcolor="white [3201]" strokecolor="black [3200]" strokeweight="1pt">
                <v:stroke joinstyle="miter"/>
                <v:textbox style="mso-fit-shape-to-text:t">
                  <w:txbxContent>
                    <w:p w14:paraId="66B1E164" w14:textId="4BCB8E56" w:rsidR="00194D02" w:rsidRDefault="0048193E" w:rsidP="00194D02">
                      <w:pPr>
                        <w:jc w:val="center"/>
                      </w:pPr>
                      <w:r w:rsidRPr="0048193E">
                        <w:t>OpenWeatherMap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6F8B22" w14:textId="77777777" w:rsidR="00194D02" w:rsidRDefault="00194D02" w:rsidP="00B2224A">
      <w:pPr>
        <w:rPr>
          <w:rFonts w:ascii="Meiryo UI" w:eastAsia="Meiryo UI" w:hAnsi="Meiryo UI"/>
          <w:color w:val="A6A6A6" w:themeColor="background1" w:themeShade="A6"/>
        </w:rPr>
      </w:pPr>
    </w:p>
    <w:p w14:paraId="56708537" w14:textId="77777777" w:rsidR="00194D02" w:rsidRPr="00AD2EB9" w:rsidRDefault="00194D02" w:rsidP="00B2224A">
      <w:pPr>
        <w:rPr>
          <w:rFonts w:ascii="Meiryo UI" w:eastAsia="Meiryo UI" w:hAnsi="Meiryo UI"/>
          <w:color w:val="A6A6A6" w:themeColor="background1" w:themeShade="A6"/>
        </w:rPr>
      </w:pPr>
    </w:p>
    <w:p w14:paraId="1BC0EDCD" w14:textId="77777777" w:rsidR="00B2224A" w:rsidRDefault="00B2224A" w:rsidP="00B2224A">
      <w:pPr>
        <w:pStyle w:val="2"/>
        <w:rPr>
          <w:rFonts w:ascii="Meiryo UI" w:eastAsia="Meiryo UI" w:hAnsi="Meiryo UI"/>
        </w:rPr>
      </w:pPr>
      <w:r w:rsidRPr="00B2224A">
        <w:rPr>
          <w:rFonts w:ascii="Meiryo UI" w:eastAsia="Meiryo UI" w:hAnsi="Meiryo UI" w:hint="eastAsia"/>
        </w:rPr>
        <w:t>使用</w:t>
      </w:r>
      <w:r>
        <w:rPr>
          <w:rFonts w:ascii="Meiryo UI" w:eastAsia="Meiryo UI" w:hAnsi="Meiryo UI" w:hint="eastAsia"/>
        </w:rPr>
        <w:t>外部</w:t>
      </w:r>
      <w:r w:rsidRPr="00B2224A">
        <w:rPr>
          <w:rFonts w:ascii="Meiryo UI" w:eastAsia="Meiryo UI" w:hAnsi="Meiryo UI" w:hint="eastAsia"/>
        </w:rPr>
        <w:t>サービス一覧</w:t>
      </w:r>
    </w:p>
    <w:p w14:paraId="12159B9B" w14:textId="6390AA9B" w:rsidR="00C26971" w:rsidRDefault="00C26971" w:rsidP="00C26971">
      <w:r>
        <w:rPr>
          <w:rFonts w:hint="eastAsia"/>
        </w:rPr>
        <w:t>・</w:t>
      </w:r>
      <w:r w:rsidRPr="00C26971">
        <w:t>OpenWeatherMap API</w:t>
      </w:r>
    </w:p>
    <w:p w14:paraId="25B4099E" w14:textId="52DF8A44" w:rsidR="00C26971" w:rsidRDefault="00C26971" w:rsidP="00C26971">
      <w:r>
        <w:rPr>
          <w:rFonts w:hint="eastAsia"/>
        </w:rPr>
        <w:t>・</w:t>
      </w:r>
      <w:r>
        <w:t>Next</w:t>
      </w:r>
      <w:r w:rsidR="00005856">
        <w:t>.</w:t>
      </w:r>
      <w:r>
        <w:rPr>
          <w:rFonts w:hint="eastAsia"/>
        </w:rPr>
        <w:t>j</w:t>
      </w:r>
      <w:r>
        <w:t>s</w:t>
      </w:r>
    </w:p>
    <w:p w14:paraId="187E8F2C" w14:textId="776696AB" w:rsidR="00C26971" w:rsidRPr="00C26971" w:rsidRDefault="00C26971" w:rsidP="00C26971">
      <w:r>
        <w:rPr>
          <w:rFonts w:hint="eastAsia"/>
        </w:rPr>
        <w:t>・</w:t>
      </w:r>
      <w:r w:rsidRPr="00C26971">
        <w:t>Firebase Cloud Messaging</w:t>
      </w:r>
    </w:p>
    <w:p w14:paraId="77BF5648" w14:textId="77777777" w:rsidR="00AD2EB9" w:rsidRDefault="00B2224A" w:rsidP="00B2224A">
      <w:pPr>
        <w:pStyle w:val="2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想定</w:t>
      </w:r>
      <w:r w:rsidRPr="00B2224A">
        <w:rPr>
          <w:rFonts w:ascii="Meiryo UI" w:eastAsia="Meiryo UI" w:hAnsi="Meiryo UI" w:hint="eastAsia"/>
        </w:rPr>
        <w:t>画面</w:t>
      </w:r>
    </w:p>
    <w:p w14:paraId="025E1207" w14:textId="77777777" w:rsidR="00B2224A" w:rsidRPr="00B2224A" w:rsidRDefault="00B2224A" w:rsidP="00B2224A">
      <w:pPr>
        <w:pStyle w:val="3"/>
        <w:rPr>
          <w:rFonts w:ascii="Meiryo UI" w:eastAsia="Meiryo UI" w:hAnsi="Meiryo UI"/>
        </w:rPr>
      </w:pPr>
      <w:r w:rsidRPr="00B2224A">
        <w:rPr>
          <w:rFonts w:ascii="Meiryo UI" w:eastAsia="Meiryo UI" w:hAnsi="Meiryo UI" w:hint="eastAsia"/>
        </w:rPr>
        <w:t>画面一覧</w:t>
      </w:r>
    </w:p>
    <w:p w14:paraId="6DE65268" w14:textId="1938313B" w:rsidR="00B2224A" w:rsidRDefault="00B61623" w:rsidP="00B2224A">
      <w:pPr>
        <w:rPr>
          <w:rFonts w:ascii="Meiryo UI" w:eastAsia="Meiryo UI" w:hAnsi="Meiryo UI"/>
          <w:color w:val="000000" w:themeColor="text1"/>
        </w:rPr>
      </w:pPr>
      <w:r>
        <w:rPr>
          <w:rFonts w:ascii="Meiryo UI" w:eastAsia="Meiryo UI" w:hAnsi="Meiryo UI" w:hint="eastAsia"/>
          <w:color w:val="000000" w:themeColor="text1"/>
        </w:rPr>
        <w:t>・ホーム画面</w:t>
      </w:r>
    </w:p>
    <w:p w14:paraId="2F5F26F0" w14:textId="77777777" w:rsidR="0048193E" w:rsidRDefault="0048193E" w:rsidP="00B2224A">
      <w:pPr>
        <w:rPr>
          <w:rFonts w:ascii="Meiryo UI" w:eastAsia="Meiryo UI" w:hAnsi="Meiryo UI"/>
          <w:color w:val="000000" w:themeColor="text1"/>
        </w:rPr>
      </w:pPr>
    </w:p>
    <w:p w14:paraId="5CC6F8C3" w14:textId="77777777" w:rsidR="0048193E" w:rsidRPr="00B61623" w:rsidRDefault="0048193E" w:rsidP="00B2224A">
      <w:pPr>
        <w:rPr>
          <w:rFonts w:ascii="Meiryo UI" w:eastAsia="Meiryo UI" w:hAnsi="Meiryo UI"/>
          <w:color w:val="000000" w:themeColor="text1"/>
        </w:rPr>
      </w:pPr>
    </w:p>
    <w:p w14:paraId="37F46502" w14:textId="293F7D03" w:rsidR="00B2224A" w:rsidRPr="00B2224A" w:rsidRDefault="00AE70C3" w:rsidP="00B2224A">
      <w:pPr>
        <w:pStyle w:val="3"/>
        <w:rPr>
          <w:rFonts w:ascii="Meiryo UI" w:eastAsia="Meiryo UI" w:hAnsi="Meiryo UI"/>
        </w:rPr>
      </w:pPr>
      <w:r>
        <w:rPr>
          <w:rFonts w:ascii="Meiryo UI" w:eastAsia="Meiryo UI" w:hAnsi="Meiryo UI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3B717" wp14:editId="6D1EC0C0">
                <wp:simplePos x="0" y="0"/>
                <wp:positionH relativeFrom="column">
                  <wp:posOffset>-205992</wp:posOffset>
                </wp:positionH>
                <wp:positionV relativeFrom="paragraph">
                  <wp:posOffset>407635</wp:posOffset>
                </wp:positionV>
                <wp:extent cx="7053943" cy="4953837"/>
                <wp:effectExtent l="0" t="0" r="7620" b="12065"/>
                <wp:wrapNone/>
                <wp:docPr id="720031523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3943" cy="495383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5FD2E" id="角丸四角形 1" o:spid="_x0000_s1026" style="position:absolute;margin-left:-16.2pt;margin-top:32.1pt;width:555.45pt;height:39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" fillcolor="white [3212]" strokecolor="#09101d [484]" strokeweight="1pt">
                <v:stroke joinstyle="miter"/>
              </v:roundrect>
            </w:pict>
          </mc:Fallback>
        </mc:AlternateContent>
      </w:r>
      <w:r w:rsidR="00B2224A" w:rsidRPr="00B2224A">
        <w:rPr>
          <w:rFonts w:ascii="Meiryo UI" w:eastAsia="Meiryo UI" w:hAnsi="Meiryo UI" w:hint="eastAsia"/>
        </w:rPr>
        <w:t>画面レイアウト</w:t>
      </w:r>
    </w:p>
    <w:p w14:paraId="35D3C67C" w14:textId="781A6FC9" w:rsidR="00B2224A" w:rsidRDefault="00B61623" w:rsidP="00B2224A">
      <w:pPr>
        <w:rPr>
          <w:rFonts w:ascii="Meiryo UI" w:eastAsia="Meiryo UI" w:hAnsi="Meiryo UI"/>
          <w:color w:val="000000" w:themeColor="text1"/>
        </w:rPr>
      </w:pPr>
      <w:r>
        <w:rPr>
          <w:rFonts w:ascii="Meiryo UI" w:eastAsia="Meiryo UI" w:hAnsi="Meiryo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297EC1" wp14:editId="28BD2483">
                <wp:simplePos x="0" y="0"/>
                <wp:positionH relativeFrom="column">
                  <wp:posOffset>4023995</wp:posOffset>
                </wp:positionH>
                <wp:positionV relativeFrom="paragraph">
                  <wp:posOffset>267077</wp:posOffset>
                </wp:positionV>
                <wp:extent cx="472272" cy="340737"/>
                <wp:effectExtent l="0" t="0" r="10795" b="15240"/>
                <wp:wrapNone/>
                <wp:docPr id="108964167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272" cy="3407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79CEB" w14:textId="7654C720" w:rsidR="00B61623" w:rsidRDefault="00B61623" w:rsidP="00B616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検索</w:t>
                            </w:r>
                          </w:p>
                          <w:p w14:paraId="3E54B932" w14:textId="77777777" w:rsidR="00B61623" w:rsidRDefault="00B61623"/>
                        </w:txbxContent>
                      </wps:txbx>
                      <wps:bodyPr rot="0" spcFirstLastPara="0" vertOverflow="overflow" horzOverflow="overflow" vert="horz" wrap="square" lIns="75600" tIns="18000" rIns="864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97EC1" id="テキスト ボックス 5" o:spid="_x0000_s1033" type="#_x0000_t202" style="position:absolute;margin-left:316.85pt;margin-top:21.05pt;width:37.2pt;height:2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" fillcolor="#8eaadb [1940]" strokecolor="black [3200]" strokeweight="1pt">
                <v:textbox inset="2.1mm,.5mm,2.4mm,.5mm">
                  <w:txbxContent>
                    <w:p w14:paraId="1F979CEB" w14:textId="7654C720" w:rsidR="00B61623" w:rsidRDefault="00B61623" w:rsidP="00B616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検索</w:t>
                      </w:r>
                    </w:p>
                    <w:p w14:paraId="3E54B932" w14:textId="77777777" w:rsidR="00B61623" w:rsidRDefault="00B61623"/>
                  </w:txbxContent>
                </v:textbox>
              </v:shape>
            </w:pict>
          </mc:Fallback>
        </mc:AlternateContent>
      </w:r>
      <w:r>
        <w:rPr>
          <w:rFonts w:ascii="Meiryo UI" w:eastAsia="Meiryo UI" w:hAnsi="Meiryo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7F15F" wp14:editId="1C261777">
                <wp:simplePos x="0" y="0"/>
                <wp:positionH relativeFrom="column">
                  <wp:posOffset>2235758</wp:posOffset>
                </wp:positionH>
                <wp:positionV relativeFrom="paragraph">
                  <wp:posOffset>267384</wp:posOffset>
                </wp:positionV>
                <wp:extent cx="1617785" cy="261257"/>
                <wp:effectExtent l="0" t="0" r="8255" b="18415"/>
                <wp:wrapNone/>
                <wp:docPr id="989347067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5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3C19B" id="正方形/長方形 2" o:spid="_x0000_s1026" style="position:absolute;margin-left:176.05pt;margin-top:21.05pt;width:127.4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" fillcolor="white [3201]" strokecolor="black [3200]" strokeweight="1pt"/>
            </w:pict>
          </mc:Fallback>
        </mc:AlternateContent>
      </w:r>
    </w:p>
    <w:p w14:paraId="5D5E81EF" w14:textId="3505FE82" w:rsidR="00B61623" w:rsidRDefault="00AE70C3" w:rsidP="00B2224A">
      <w:pPr>
        <w:rPr>
          <w:rFonts w:ascii="Meiryo UI" w:eastAsia="Meiryo UI" w:hAnsi="Meiryo UI"/>
          <w:color w:val="000000" w:themeColor="text1"/>
        </w:rPr>
      </w:pPr>
      <w:r>
        <w:rPr>
          <w:rFonts w:ascii="Meiryo UI" w:eastAsia="Meiryo UI" w:hAnsi="Meiryo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D96EEE" wp14:editId="513F5D03">
                <wp:simplePos x="0" y="0"/>
                <wp:positionH relativeFrom="column">
                  <wp:posOffset>1170633</wp:posOffset>
                </wp:positionH>
                <wp:positionV relativeFrom="paragraph">
                  <wp:posOffset>326460</wp:posOffset>
                </wp:positionV>
                <wp:extent cx="4220308" cy="1838848"/>
                <wp:effectExtent l="0" t="0" r="8890" b="15875"/>
                <wp:wrapNone/>
                <wp:docPr id="203552250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8" cy="1838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635DE" w14:textId="3DFA51B0" w:rsidR="00B61623" w:rsidRDefault="00B61623" w:rsidP="00A930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◯◯市の</w:t>
                            </w:r>
                            <w:r w:rsidR="00AE70C3">
                              <w:rPr>
                                <w:rFonts w:hint="eastAsia"/>
                              </w:rPr>
                              <w:t>現在の</w:t>
                            </w:r>
                            <w:r>
                              <w:rPr>
                                <w:rFonts w:hint="eastAsia"/>
                              </w:rPr>
                              <w:t>天気</w:t>
                            </w:r>
                          </w:p>
                          <w:p w14:paraId="09D0277B" w14:textId="0A927C6C" w:rsidR="00A93074" w:rsidRDefault="00A93074" w:rsidP="00A93074">
                            <w:r>
                              <w:rPr>
                                <w:rFonts w:hint="eastAsia"/>
                              </w:rPr>
                              <w:t>天気　晴れ</w:t>
                            </w:r>
                          </w:p>
                          <w:p w14:paraId="6670E774" w14:textId="65607A60" w:rsidR="00A93074" w:rsidRDefault="00A93074" w:rsidP="00A93074">
                            <w:r>
                              <w:rPr>
                                <w:rFonts w:hint="eastAsia"/>
                              </w:rPr>
                              <w:t xml:space="preserve">湿度　</w:t>
                            </w:r>
                            <w:r>
                              <w:t>40</w:t>
                            </w:r>
                            <w:r>
                              <w:rPr>
                                <w:rFonts w:hint="eastAsia"/>
                              </w:rPr>
                              <w:t>%</w:t>
                            </w:r>
                          </w:p>
                          <w:p w14:paraId="5C69FEBD" w14:textId="6EACF277" w:rsidR="00A93074" w:rsidRDefault="00A93074" w:rsidP="00A93074">
                            <w:r>
                              <w:rPr>
                                <w:rFonts w:hint="eastAsia"/>
                              </w:rPr>
                              <w:t xml:space="preserve">気圧　</w:t>
                            </w:r>
                            <w:r>
                              <w:t>1000hpa</w:t>
                            </w:r>
                          </w:p>
                          <w:p w14:paraId="3F74A5B4" w14:textId="77777777" w:rsidR="00A93074" w:rsidRDefault="00A93074" w:rsidP="00A930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96EEE" id="テキスト ボックス 6" o:spid="_x0000_s1034" type="#_x0000_t202" style="position:absolute;margin-left:92.2pt;margin-top:25.7pt;width:332.3pt;height:14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" fillcolor="white [3201]" strokeweight=".5pt">
                <v:textbox>
                  <w:txbxContent>
                    <w:p w14:paraId="288635DE" w14:textId="3DFA51B0" w:rsidR="00B61623" w:rsidRDefault="00B61623" w:rsidP="00A930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◯◯市の</w:t>
                      </w:r>
                      <w:r w:rsidR="00AE70C3">
                        <w:rPr>
                          <w:rFonts w:hint="eastAsia"/>
                        </w:rPr>
                        <w:t>現在の</w:t>
                      </w:r>
                      <w:r>
                        <w:rPr>
                          <w:rFonts w:hint="eastAsia"/>
                        </w:rPr>
                        <w:t>天気</w:t>
                      </w:r>
                    </w:p>
                    <w:p w14:paraId="09D0277B" w14:textId="0A927C6C" w:rsidR="00A93074" w:rsidRDefault="00A93074" w:rsidP="00A93074">
                      <w:r>
                        <w:rPr>
                          <w:rFonts w:hint="eastAsia"/>
                        </w:rPr>
                        <w:t>天気　晴れ</w:t>
                      </w:r>
                    </w:p>
                    <w:p w14:paraId="6670E774" w14:textId="65607A60" w:rsidR="00A93074" w:rsidRDefault="00A93074" w:rsidP="00A93074">
                      <w:r>
                        <w:rPr>
                          <w:rFonts w:hint="eastAsia"/>
                        </w:rPr>
                        <w:t xml:space="preserve">湿度　</w:t>
                      </w:r>
                      <w:r>
                        <w:t>40</w:t>
                      </w:r>
                      <w:r>
                        <w:rPr>
                          <w:rFonts w:hint="eastAsia"/>
                        </w:rPr>
                        <w:t>%</w:t>
                      </w:r>
                    </w:p>
                    <w:p w14:paraId="5C69FEBD" w14:textId="6EACF277" w:rsidR="00A93074" w:rsidRDefault="00A93074" w:rsidP="00A9307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気圧　</w:t>
                      </w:r>
                      <w:r>
                        <w:t>1000hpa</w:t>
                      </w:r>
                    </w:p>
                    <w:p w14:paraId="3F74A5B4" w14:textId="77777777" w:rsidR="00A93074" w:rsidRDefault="00A93074" w:rsidP="00A9307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ED3A80" w14:textId="6EAC29AC" w:rsidR="00B61623" w:rsidRDefault="00B61623" w:rsidP="00B2224A">
      <w:pPr>
        <w:rPr>
          <w:rFonts w:ascii="Meiryo UI" w:eastAsia="Meiryo UI" w:hAnsi="Meiryo UI"/>
          <w:color w:val="000000" w:themeColor="text1"/>
        </w:rPr>
      </w:pPr>
    </w:p>
    <w:p w14:paraId="2E055DB8" w14:textId="6D29D88F" w:rsidR="00B61623" w:rsidRDefault="00B61623" w:rsidP="00B2224A">
      <w:pPr>
        <w:rPr>
          <w:rFonts w:ascii="Meiryo UI" w:eastAsia="Meiryo UI" w:hAnsi="Meiryo UI"/>
          <w:color w:val="000000" w:themeColor="text1"/>
        </w:rPr>
      </w:pPr>
    </w:p>
    <w:p w14:paraId="729DD92D" w14:textId="06DA9906" w:rsidR="00B61623" w:rsidRDefault="00B61623" w:rsidP="00B2224A">
      <w:pPr>
        <w:rPr>
          <w:rFonts w:ascii="Meiryo UI" w:eastAsia="Meiryo UI" w:hAnsi="Meiryo UI"/>
          <w:color w:val="000000" w:themeColor="text1"/>
        </w:rPr>
      </w:pPr>
    </w:p>
    <w:p w14:paraId="4C19ABD1" w14:textId="53DE75D9" w:rsidR="00B61623" w:rsidRDefault="00B61623" w:rsidP="00B2224A">
      <w:pPr>
        <w:rPr>
          <w:rFonts w:ascii="Meiryo UI" w:eastAsia="Meiryo UI" w:hAnsi="Meiryo UI"/>
          <w:color w:val="000000" w:themeColor="text1"/>
        </w:rPr>
      </w:pPr>
    </w:p>
    <w:p w14:paraId="6D19896F" w14:textId="19E8F39E" w:rsidR="00B61623" w:rsidRDefault="00B61623" w:rsidP="00B2224A">
      <w:pPr>
        <w:rPr>
          <w:rFonts w:ascii="Meiryo UI" w:eastAsia="Meiryo UI" w:hAnsi="Meiryo UI"/>
          <w:color w:val="000000" w:themeColor="text1"/>
        </w:rPr>
      </w:pPr>
    </w:p>
    <w:p w14:paraId="129E94C3" w14:textId="620EF798" w:rsidR="00B61623" w:rsidRDefault="00AE70C3" w:rsidP="00B2224A">
      <w:pPr>
        <w:rPr>
          <w:rFonts w:ascii="Meiryo UI" w:eastAsia="Meiryo UI" w:hAnsi="Meiryo UI"/>
          <w:color w:val="000000" w:themeColor="text1"/>
        </w:rPr>
      </w:pPr>
      <w:r>
        <w:rPr>
          <w:rFonts w:ascii="Meiryo UI" w:eastAsia="Meiryo UI" w:hAnsi="Meiryo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4EF0B9" wp14:editId="0F273B68">
                <wp:simplePos x="0" y="0"/>
                <wp:positionH relativeFrom="column">
                  <wp:posOffset>115772</wp:posOffset>
                </wp:positionH>
                <wp:positionV relativeFrom="paragraph">
                  <wp:posOffset>287020</wp:posOffset>
                </wp:positionV>
                <wp:extent cx="2029767" cy="1647037"/>
                <wp:effectExtent l="0" t="0" r="15240" b="17145"/>
                <wp:wrapNone/>
                <wp:docPr id="1021771592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767" cy="164703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FC901" w14:textId="77A49D59" w:rsidR="00AE70C3" w:rsidRDefault="00AE70C3" w:rsidP="00AE70C3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◯◯年　◯月◯日　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時</w:t>
                            </w:r>
                          </w:p>
                          <w:p w14:paraId="4321D2C8" w14:textId="77777777" w:rsidR="00AE70C3" w:rsidRPr="00AE70C3" w:rsidRDefault="00AE70C3" w:rsidP="00AE70C3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AE70C3">
                              <w:rPr>
                                <w:rFonts w:hint="eastAsia"/>
                                <w:color w:val="000000" w:themeColor="text1"/>
                              </w:rPr>
                              <w:t>天気　晴れ</w:t>
                            </w:r>
                          </w:p>
                          <w:p w14:paraId="03A02B69" w14:textId="77777777" w:rsidR="00AE70C3" w:rsidRPr="00AE70C3" w:rsidRDefault="00AE70C3" w:rsidP="00AE70C3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AE70C3">
                              <w:rPr>
                                <w:rFonts w:hint="eastAsia"/>
                                <w:color w:val="000000" w:themeColor="text1"/>
                              </w:rPr>
                              <w:t xml:space="preserve">湿度　</w:t>
                            </w:r>
                            <w:r w:rsidRPr="00AE70C3">
                              <w:rPr>
                                <w:color w:val="000000" w:themeColor="text1"/>
                              </w:rPr>
                              <w:t>40%</w:t>
                            </w:r>
                          </w:p>
                          <w:p w14:paraId="23589733" w14:textId="32AE0C13" w:rsidR="00AE70C3" w:rsidRPr="00AE70C3" w:rsidRDefault="00AE70C3" w:rsidP="00AE70C3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AE70C3">
                              <w:rPr>
                                <w:rFonts w:hint="eastAsia"/>
                                <w:color w:val="000000" w:themeColor="text1"/>
                              </w:rPr>
                              <w:t xml:space="preserve">気圧　</w:t>
                            </w:r>
                            <w:r w:rsidRPr="00AE70C3">
                              <w:rPr>
                                <w:color w:val="000000" w:themeColor="text1"/>
                              </w:rPr>
                              <w:t>1000hpa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EF0B9" id="角丸四角形 7" o:spid="_x0000_s1035" style="position:absolute;margin-left:9.1pt;margin-top:22.6pt;width:159.8pt;height:12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189FC901" w14:textId="77A49D59" w:rsidR="00AE70C3" w:rsidRDefault="00AE70C3" w:rsidP="00AE70C3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◯◯年　◯月◯日　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時</w:t>
                      </w:r>
                    </w:p>
                    <w:p w14:paraId="4321D2C8" w14:textId="77777777" w:rsidR="00AE70C3" w:rsidRPr="00AE70C3" w:rsidRDefault="00AE70C3" w:rsidP="00AE70C3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AE70C3">
                        <w:rPr>
                          <w:rFonts w:hint="eastAsia"/>
                          <w:color w:val="000000" w:themeColor="text1"/>
                        </w:rPr>
                        <w:t>天気　晴れ</w:t>
                      </w:r>
                    </w:p>
                    <w:p w14:paraId="03A02B69" w14:textId="77777777" w:rsidR="00AE70C3" w:rsidRPr="00AE70C3" w:rsidRDefault="00AE70C3" w:rsidP="00AE70C3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AE70C3">
                        <w:rPr>
                          <w:rFonts w:hint="eastAsia"/>
                          <w:color w:val="000000" w:themeColor="text1"/>
                        </w:rPr>
                        <w:t xml:space="preserve">湿度　</w:t>
                      </w:r>
                      <w:r w:rsidRPr="00AE70C3">
                        <w:rPr>
                          <w:color w:val="000000" w:themeColor="text1"/>
                        </w:rPr>
                        <w:t>40%</w:t>
                      </w:r>
                    </w:p>
                    <w:p w14:paraId="23589733" w14:textId="32AE0C13" w:rsidR="00AE70C3" w:rsidRPr="00AE70C3" w:rsidRDefault="00AE70C3" w:rsidP="00AE70C3">
                      <w:pPr>
                        <w:spacing w:line="240" w:lineRule="auto"/>
                        <w:rPr>
                          <w:rFonts w:hint="eastAsia"/>
                          <w:color w:val="000000" w:themeColor="text1"/>
                        </w:rPr>
                      </w:pPr>
                      <w:r w:rsidRPr="00AE70C3">
                        <w:rPr>
                          <w:rFonts w:hint="eastAsia"/>
                          <w:color w:val="000000" w:themeColor="text1"/>
                        </w:rPr>
                        <w:t xml:space="preserve">気圧　</w:t>
                      </w:r>
                      <w:r w:rsidRPr="00AE70C3">
                        <w:rPr>
                          <w:color w:val="000000" w:themeColor="text1"/>
                        </w:rPr>
                        <w:t>1000hpa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Meiryo UI" w:eastAsia="Meiryo UI" w:hAnsi="Meiryo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B0D4D7" wp14:editId="1E78CE67">
                <wp:simplePos x="0" y="0"/>
                <wp:positionH relativeFrom="column">
                  <wp:posOffset>2147472</wp:posOffset>
                </wp:positionH>
                <wp:positionV relativeFrom="paragraph">
                  <wp:posOffset>288925</wp:posOffset>
                </wp:positionV>
                <wp:extent cx="2029767" cy="1647037"/>
                <wp:effectExtent l="0" t="0" r="15240" b="17145"/>
                <wp:wrapNone/>
                <wp:docPr id="401871448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767" cy="164703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91198" w14:textId="740705E6" w:rsidR="00AE70C3" w:rsidRDefault="00AE70C3" w:rsidP="00AE70C3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◯◯年　◯月◯日　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時</w:t>
                            </w:r>
                          </w:p>
                          <w:p w14:paraId="3024BAE1" w14:textId="77777777" w:rsidR="00AE70C3" w:rsidRPr="00AE70C3" w:rsidRDefault="00AE70C3" w:rsidP="00AE70C3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AE70C3">
                              <w:rPr>
                                <w:rFonts w:hint="eastAsia"/>
                                <w:color w:val="000000" w:themeColor="text1"/>
                              </w:rPr>
                              <w:t>天気　晴れ</w:t>
                            </w:r>
                          </w:p>
                          <w:p w14:paraId="0C22083B" w14:textId="77777777" w:rsidR="00AE70C3" w:rsidRPr="00AE70C3" w:rsidRDefault="00AE70C3" w:rsidP="00AE70C3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AE70C3">
                              <w:rPr>
                                <w:rFonts w:hint="eastAsia"/>
                                <w:color w:val="000000" w:themeColor="text1"/>
                              </w:rPr>
                              <w:t xml:space="preserve">湿度　</w:t>
                            </w:r>
                            <w:r w:rsidRPr="00AE70C3">
                              <w:rPr>
                                <w:color w:val="000000" w:themeColor="text1"/>
                              </w:rPr>
                              <w:t>40%</w:t>
                            </w:r>
                          </w:p>
                          <w:p w14:paraId="10A285A5" w14:textId="77777777" w:rsidR="00AE70C3" w:rsidRPr="00AE70C3" w:rsidRDefault="00AE70C3" w:rsidP="00AE70C3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AE70C3">
                              <w:rPr>
                                <w:rFonts w:hint="eastAsia"/>
                                <w:color w:val="000000" w:themeColor="text1"/>
                              </w:rPr>
                              <w:t xml:space="preserve">気圧　</w:t>
                            </w:r>
                            <w:r w:rsidRPr="00AE70C3">
                              <w:rPr>
                                <w:color w:val="000000" w:themeColor="text1"/>
                              </w:rPr>
                              <w:t>1000hpa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0D4D7" id="_x0000_s1036" style="position:absolute;margin-left:169.1pt;margin-top:22.75pt;width:159.8pt;height:12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" fillcolor="white [3212]" strokecolor="black [480]" strokeweight="1pt">
                <v:stroke joinstyle="miter"/>
                <v:textbox>
                  <w:txbxContent>
                    <w:p w14:paraId="2AF91198" w14:textId="740705E6" w:rsidR="00AE70C3" w:rsidRDefault="00AE70C3" w:rsidP="00AE70C3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◯◯年　◯月◯日　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時</w:t>
                      </w:r>
                    </w:p>
                    <w:p w14:paraId="3024BAE1" w14:textId="77777777" w:rsidR="00AE70C3" w:rsidRPr="00AE70C3" w:rsidRDefault="00AE70C3" w:rsidP="00AE70C3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AE70C3">
                        <w:rPr>
                          <w:rFonts w:hint="eastAsia"/>
                          <w:color w:val="000000" w:themeColor="text1"/>
                        </w:rPr>
                        <w:t>天気　晴れ</w:t>
                      </w:r>
                    </w:p>
                    <w:p w14:paraId="0C22083B" w14:textId="77777777" w:rsidR="00AE70C3" w:rsidRPr="00AE70C3" w:rsidRDefault="00AE70C3" w:rsidP="00AE70C3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AE70C3">
                        <w:rPr>
                          <w:rFonts w:hint="eastAsia"/>
                          <w:color w:val="000000" w:themeColor="text1"/>
                        </w:rPr>
                        <w:t xml:space="preserve">湿度　</w:t>
                      </w:r>
                      <w:r w:rsidRPr="00AE70C3">
                        <w:rPr>
                          <w:color w:val="000000" w:themeColor="text1"/>
                        </w:rPr>
                        <w:t>40%</w:t>
                      </w:r>
                    </w:p>
                    <w:p w14:paraId="10A285A5" w14:textId="77777777" w:rsidR="00AE70C3" w:rsidRPr="00AE70C3" w:rsidRDefault="00AE70C3" w:rsidP="00AE70C3">
                      <w:pPr>
                        <w:spacing w:line="240" w:lineRule="auto"/>
                        <w:rPr>
                          <w:rFonts w:hint="eastAsia"/>
                          <w:color w:val="000000" w:themeColor="text1"/>
                        </w:rPr>
                      </w:pPr>
                      <w:r w:rsidRPr="00AE70C3">
                        <w:rPr>
                          <w:rFonts w:hint="eastAsia"/>
                          <w:color w:val="000000" w:themeColor="text1"/>
                        </w:rPr>
                        <w:t xml:space="preserve">気圧　</w:t>
                      </w:r>
                      <w:r w:rsidRPr="00AE70C3">
                        <w:rPr>
                          <w:color w:val="000000" w:themeColor="text1"/>
                        </w:rPr>
                        <w:t>1000hpa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Meiryo UI" w:eastAsia="Meiryo UI" w:hAnsi="Meiryo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8B14C6" wp14:editId="71B41D37">
                <wp:simplePos x="0" y="0"/>
                <wp:positionH relativeFrom="column">
                  <wp:posOffset>4174721</wp:posOffset>
                </wp:positionH>
                <wp:positionV relativeFrom="paragraph">
                  <wp:posOffset>287020</wp:posOffset>
                </wp:positionV>
                <wp:extent cx="2029767" cy="1647037"/>
                <wp:effectExtent l="0" t="0" r="15240" b="17145"/>
                <wp:wrapNone/>
                <wp:docPr id="1424147992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767" cy="164703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4E935" w14:textId="08A33807" w:rsidR="00AE70C3" w:rsidRDefault="00AE70C3" w:rsidP="00AE70C3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◯◯年　◯月◯日　</w:t>
                            </w: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時</w:t>
                            </w:r>
                          </w:p>
                          <w:p w14:paraId="07838214" w14:textId="77777777" w:rsidR="00AE70C3" w:rsidRPr="00AE70C3" w:rsidRDefault="00AE70C3" w:rsidP="00AE70C3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AE70C3">
                              <w:rPr>
                                <w:rFonts w:hint="eastAsia"/>
                                <w:color w:val="000000" w:themeColor="text1"/>
                              </w:rPr>
                              <w:t>天気　晴れ</w:t>
                            </w:r>
                          </w:p>
                          <w:p w14:paraId="5B21FB5A" w14:textId="77777777" w:rsidR="00AE70C3" w:rsidRPr="00AE70C3" w:rsidRDefault="00AE70C3" w:rsidP="00AE70C3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AE70C3">
                              <w:rPr>
                                <w:rFonts w:hint="eastAsia"/>
                                <w:color w:val="000000" w:themeColor="text1"/>
                              </w:rPr>
                              <w:t xml:space="preserve">湿度　</w:t>
                            </w:r>
                            <w:r w:rsidRPr="00AE70C3">
                              <w:rPr>
                                <w:color w:val="000000" w:themeColor="text1"/>
                              </w:rPr>
                              <w:t>40%</w:t>
                            </w:r>
                          </w:p>
                          <w:p w14:paraId="41B48D7A" w14:textId="77777777" w:rsidR="00AE70C3" w:rsidRPr="00AE70C3" w:rsidRDefault="00AE70C3" w:rsidP="00AE70C3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AE70C3">
                              <w:rPr>
                                <w:rFonts w:hint="eastAsia"/>
                                <w:color w:val="000000" w:themeColor="text1"/>
                              </w:rPr>
                              <w:t xml:space="preserve">気圧　</w:t>
                            </w:r>
                            <w:r w:rsidRPr="00AE70C3">
                              <w:rPr>
                                <w:color w:val="000000" w:themeColor="text1"/>
                              </w:rPr>
                              <w:t>1000hpa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B14C6" id="_x0000_s1037" style="position:absolute;margin-left:328.7pt;margin-top:22.6pt;width:159.8pt;height:12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4F54E935" w14:textId="08A33807" w:rsidR="00AE70C3" w:rsidRDefault="00AE70C3" w:rsidP="00AE70C3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◯◯年　◯月◯日　</w:t>
                      </w:r>
                      <w:r>
                        <w:rPr>
                          <w:color w:val="000000" w:themeColor="text1"/>
                        </w:rPr>
                        <w:t>6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時</w:t>
                      </w:r>
                    </w:p>
                    <w:p w14:paraId="07838214" w14:textId="77777777" w:rsidR="00AE70C3" w:rsidRPr="00AE70C3" w:rsidRDefault="00AE70C3" w:rsidP="00AE70C3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AE70C3">
                        <w:rPr>
                          <w:rFonts w:hint="eastAsia"/>
                          <w:color w:val="000000" w:themeColor="text1"/>
                        </w:rPr>
                        <w:t>天気　晴れ</w:t>
                      </w:r>
                    </w:p>
                    <w:p w14:paraId="5B21FB5A" w14:textId="77777777" w:rsidR="00AE70C3" w:rsidRPr="00AE70C3" w:rsidRDefault="00AE70C3" w:rsidP="00AE70C3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AE70C3">
                        <w:rPr>
                          <w:rFonts w:hint="eastAsia"/>
                          <w:color w:val="000000" w:themeColor="text1"/>
                        </w:rPr>
                        <w:t xml:space="preserve">湿度　</w:t>
                      </w:r>
                      <w:r w:rsidRPr="00AE70C3">
                        <w:rPr>
                          <w:color w:val="000000" w:themeColor="text1"/>
                        </w:rPr>
                        <w:t>40%</w:t>
                      </w:r>
                    </w:p>
                    <w:p w14:paraId="41B48D7A" w14:textId="77777777" w:rsidR="00AE70C3" w:rsidRPr="00AE70C3" w:rsidRDefault="00AE70C3" w:rsidP="00AE70C3">
                      <w:pPr>
                        <w:spacing w:line="240" w:lineRule="auto"/>
                        <w:rPr>
                          <w:rFonts w:hint="eastAsia"/>
                          <w:color w:val="000000" w:themeColor="text1"/>
                        </w:rPr>
                      </w:pPr>
                      <w:r w:rsidRPr="00AE70C3">
                        <w:rPr>
                          <w:rFonts w:hint="eastAsia"/>
                          <w:color w:val="000000" w:themeColor="text1"/>
                        </w:rPr>
                        <w:t xml:space="preserve">気圧　</w:t>
                      </w:r>
                      <w:r w:rsidRPr="00AE70C3">
                        <w:rPr>
                          <w:color w:val="000000" w:themeColor="text1"/>
                        </w:rPr>
                        <w:t>1000hpa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77F5B5" w14:textId="29C20E0F" w:rsidR="00B61623" w:rsidRDefault="00B61623" w:rsidP="00B2224A">
      <w:pPr>
        <w:rPr>
          <w:rFonts w:ascii="Meiryo UI" w:eastAsia="Meiryo UI" w:hAnsi="Meiryo UI"/>
          <w:color w:val="000000" w:themeColor="text1"/>
        </w:rPr>
      </w:pPr>
    </w:p>
    <w:p w14:paraId="4922EB4D" w14:textId="3AFEC45E" w:rsidR="00A93074" w:rsidRDefault="00A93074" w:rsidP="00B2224A">
      <w:pPr>
        <w:rPr>
          <w:rFonts w:ascii="Meiryo UI" w:eastAsia="Meiryo UI" w:hAnsi="Meiryo UI"/>
          <w:color w:val="000000" w:themeColor="text1"/>
        </w:rPr>
      </w:pPr>
    </w:p>
    <w:p w14:paraId="1B139231" w14:textId="77777777" w:rsidR="00A93074" w:rsidRDefault="00A93074" w:rsidP="00B2224A">
      <w:pPr>
        <w:rPr>
          <w:rFonts w:ascii="Meiryo UI" w:eastAsia="Meiryo UI" w:hAnsi="Meiryo UI"/>
          <w:color w:val="000000" w:themeColor="text1"/>
        </w:rPr>
      </w:pPr>
    </w:p>
    <w:p w14:paraId="12C0C193" w14:textId="77777777" w:rsidR="00A93074" w:rsidRDefault="00A93074" w:rsidP="00B2224A">
      <w:pPr>
        <w:rPr>
          <w:rFonts w:ascii="Meiryo UI" w:eastAsia="Meiryo UI" w:hAnsi="Meiryo UI"/>
          <w:color w:val="000000" w:themeColor="text1"/>
        </w:rPr>
      </w:pPr>
    </w:p>
    <w:p w14:paraId="127B0D6B" w14:textId="77777777" w:rsidR="009526D5" w:rsidRPr="00B61623" w:rsidRDefault="009526D5" w:rsidP="00B2224A">
      <w:pPr>
        <w:rPr>
          <w:rFonts w:ascii="Meiryo UI" w:eastAsia="Meiryo UI" w:hAnsi="Meiryo UI"/>
          <w:color w:val="000000" w:themeColor="text1"/>
        </w:rPr>
      </w:pPr>
    </w:p>
    <w:p w14:paraId="187244D6" w14:textId="77777777" w:rsidR="00B2224A" w:rsidRDefault="008E578D" w:rsidP="008E578D">
      <w:pPr>
        <w:pStyle w:val="2"/>
        <w:rPr>
          <w:rFonts w:ascii="Meiryo UI" w:eastAsia="Meiryo UI" w:hAnsi="Meiryo UI"/>
        </w:rPr>
      </w:pPr>
      <w:r w:rsidRPr="008E578D">
        <w:rPr>
          <w:rFonts w:ascii="Meiryo UI" w:eastAsia="Meiryo UI" w:hAnsi="Meiryo UI" w:hint="eastAsia"/>
        </w:rPr>
        <w:t>データ定義</w:t>
      </w:r>
      <w:r w:rsidR="007E193B">
        <w:rPr>
          <w:rFonts w:ascii="Meiryo UI" w:eastAsia="Meiryo UI" w:hAnsi="Meiryo UI" w:hint="eastAsia"/>
        </w:rPr>
        <w:t>（A</w:t>
      </w:r>
      <w:r w:rsidR="007E193B">
        <w:rPr>
          <w:rFonts w:ascii="Meiryo UI" w:eastAsia="Meiryo UI" w:hAnsi="Meiryo UI"/>
        </w:rPr>
        <w:t>PI</w:t>
      </w:r>
      <w:r w:rsidR="007E193B">
        <w:rPr>
          <w:rFonts w:ascii="Meiryo UI" w:eastAsia="Meiryo UI" w:hAnsi="Meiryo UI" w:hint="eastAsia"/>
        </w:rPr>
        <w:t>開発している場合は必須）</w:t>
      </w:r>
    </w:p>
    <w:p w14:paraId="72C78BA6" w14:textId="77777777" w:rsidR="008E578D" w:rsidRDefault="008E578D" w:rsidP="008E578D">
      <w:pPr>
        <w:pStyle w:val="3"/>
        <w:rPr>
          <w:rFonts w:ascii="Meiryo UI" w:eastAsia="Meiryo UI" w:hAnsi="Meiryo UI"/>
        </w:rPr>
      </w:pPr>
      <w:r w:rsidRPr="008E578D">
        <w:rPr>
          <w:rFonts w:ascii="Meiryo UI" w:eastAsia="Meiryo UI" w:hAnsi="Meiryo UI" w:hint="eastAsia"/>
        </w:rPr>
        <w:t>テーブル一覧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6"/>
        <w:gridCol w:w="2001"/>
        <w:gridCol w:w="1977"/>
        <w:gridCol w:w="1978"/>
        <w:gridCol w:w="2444"/>
      </w:tblGrid>
      <w:tr w:rsidR="00194D02" w14:paraId="7E290F15" w14:textId="77777777" w:rsidTr="00194D02">
        <w:tc>
          <w:tcPr>
            <w:tcW w:w="2056" w:type="dxa"/>
          </w:tcPr>
          <w:p w14:paraId="5D0D0390" w14:textId="2C693BBD" w:rsidR="00194D02" w:rsidRDefault="00194D02" w:rsidP="004301D9">
            <w:pPr>
              <w:rPr>
                <w:rFonts w:ascii="Meiryo UI" w:eastAsia="Meiryo UI" w:hAnsi="Meiryo UI"/>
              </w:rPr>
            </w:pPr>
            <w:r w:rsidRPr="00194D02">
              <w:rPr>
                <w:rFonts w:ascii="Meiryo UI" w:eastAsia="Meiryo UI" w:hAnsi="Meiryo UI"/>
              </w:rPr>
              <w:t>dt_txt</w:t>
            </w:r>
          </w:p>
        </w:tc>
        <w:tc>
          <w:tcPr>
            <w:tcW w:w="2001" w:type="dxa"/>
          </w:tcPr>
          <w:p w14:paraId="574E99C1" w14:textId="3C4A3587" w:rsidR="00194D02" w:rsidRDefault="00194D02" w:rsidP="004301D9">
            <w:pPr>
              <w:rPr>
                <w:rFonts w:ascii="Meiryo UI" w:eastAsia="Meiryo UI" w:hAnsi="Meiryo UI"/>
              </w:rPr>
            </w:pPr>
            <w:r w:rsidRPr="00194D02">
              <w:rPr>
                <w:rFonts w:ascii="Meiryo UI" w:eastAsia="Meiryo UI" w:hAnsi="Meiryo UI"/>
              </w:rPr>
              <w:t>main.temp</w:t>
            </w:r>
          </w:p>
        </w:tc>
        <w:tc>
          <w:tcPr>
            <w:tcW w:w="1977" w:type="dxa"/>
          </w:tcPr>
          <w:p w14:paraId="7D6D7746" w14:textId="1C0E5A68" w:rsidR="00194D02" w:rsidRDefault="00194D02" w:rsidP="004301D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main. pressure</w:t>
            </w:r>
          </w:p>
        </w:tc>
        <w:tc>
          <w:tcPr>
            <w:tcW w:w="1978" w:type="dxa"/>
          </w:tcPr>
          <w:p w14:paraId="6B85A36D" w14:textId="37149396" w:rsidR="00194D02" w:rsidRDefault="00194D02" w:rsidP="004301D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main. humidity</w:t>
            </w:r>
          </w:p>
        </w:tc>
        <w:tc>
          <w:tcPr>
            <w:tcW w:w="2444" w:type="dxa"/>
          </w:tcPr>
          <w:p w14:paraId="00DB7520" w14:textId="7CE36ECB" w:rsidR="00194D02" w:rsidRDefault="00194D02" w:rsidP="004301D9">
            <w:pPr>
              <w:rPr>
                <w:rFonts w:ascii="Meiryo UI" w:eastAsia="Meiryo UI" w:hAnsi="Meiryo UI"/>
              </w:rPr>
            </w:pPr>
            <w:proofErr w:type="gramStart"/>
            <w:r w:rsidRPr="00194D02">
              <w:rPr>
                <w:rFonts w:ascii="Meiryo UI" w:eastAsia="Meiryo UI" w:hAnsi="Meiryo UI"/>
              </w:rPr>
              <w:t>weather[</w:t>
            </w:r>
            <w:proofErr w:type="gramEnd"/>
            <w:r w:rsidRPr="00194D02">
              <w:rPr>
                <w:rFonts w:ascii="Meiryo UI" w:eastAsia="Meiryo UI" w:hAnsi="Meiryo UI"/>
              </w:rPr>
              <w:t>0].description</w:t>
            </w:r>
          </w:p>
        </w:tc>
      </w:tr>
      <w:tr w:rsidR="00194D02" w14:paraId="3862D881" w14:textId="77777777" w:rsidTr="00194D02">
        <w:tc>
          <w:tcPr>
            <w:tcW w:w="2056" w:type="dxa"/>
          </w:tcPr>
          <w:p w14:paraId="08349D42" w14:textId="34CC2F1D" w:rsidR="00194D02" w:rsidRDefault="00194D02" w:rsidP="004301D9">
            <w:pPr>
              <w:rPr>
                <w:rFonts w:ascii="Meiryo UI" w:eastAsia="Meiryo UI" w:hAnsi="Meiryo UI"/>
              </w:rPr>
            </w:pPr>
            <w:proofErr w:type="gramStart"/>
            <w:r w:rsidRPr="00194D02">
              <w:rPr>
                <w:rFonts w:ascii="Meiryo UI" w:eastAsia="Meiryo UI" w:hAnsi="Meiryo UI"/>
              </w:rPr>
              <w:t>weather[</w:t>
            </w:r>
            <w:proofErr w:type="gramEnd"/>
            <w:r w:rsidRPr="00194D02">
              <w:rPr>
                <w:rFonts w:ascii="Meiryo UI" w:eastAsia="Meiryo UI" w:hAnsi="Meiryo UI"/>
              </w:rPr>
              <w:t>0].icon</w:t>
            </w:r>
          </w:p>
        </w:tc>
        <w:tc>
          <w:tcPr>
            <w:tcW w:w="2001" w:type="dxa"/>
          </w:tcPr>
          <w:p w14:paraId="658198F5" w14:textId="77777777" w:rsidR="00194D02" w:rsidRDefault="00194D02" w:rsidP="004301D9">
            <w:pPr>
              <w:rPr>
                <w:rFonts w:ascii="Meiryo UI" w:eastAsia="Meiryo UI" w:hAnsi="Meiryo UI"/>
              </w:rPr>
            </w:pPr>
          </w:p>
        </w:tc>
        <w:tc>
          <w:tcPr>
            <w:tcW w:w="1977" w:type="dxa"/>
          </w:tcPr>
          <w:p w14:paraId="37D5E0BF" w14:textId="77777777" w:rsidR="00194D02" w:rsidRDefault="00194D02" w:rsidP="004301D9">
            <w:pPr>
              <w:rPr>
                <w:rFonts w:ascii="Meiryo UI" w:eastAsia="Meiryo UI" w:hAnsi="Meiryo UI"/>
              </w:rPr>
            </w:pPr>
          </w:p>
        </w:tc>
        <w:tc>
          <w:tcPr>
            <w:tcW w:w="1978" w:type="dxa"/>
          </w:tcPr>
          <w:p w14:paraId="231BCEE3" w14:textId="77777777" w:rsidR="00194D02" w:rsidRDefault="00194D02" w:rsidP="004301D9">
            <w:pPr>
              <w:rPr>
                <w:rFonts w:ascii="Meiryo UI" w:eastAsia="Meiryo UI" w:hAnsi="Meiryo UI"/>
              </w:rPr>
            </w:pPr>
          </w:p>
        </w:tc>
        <w:tc>
          <w:tcPr>
            <w:tcW w:w="2444" w:type="dxa"/>
          </w:tcPr>
          <w:p w14:paraId="7CDCA996" w14:textId="77777777" w:rsidR="00194D02" w:rsidRDefault="00194D02" w:rsidP="004301D9">
            <w:pPr>
              <w:rPr>
                <w:rFonts w:ascii="Meiryo UI" w:eastAsia="Meiryo UI" w:hAnsi="Meiryo UI"/>
              </w:rPr>
            </w:pPr>
          </w:p>
        </w:tc>
      </w:tr>
    </w:tbl>
    <w:p w14:paraId="02544E5F" w14:textId="77777777" w:rsidR="0048193E" w:rsidRPr="004301D9" w:rsidRDefault="0048193E" w:rsidP="004301D9">
      <w:pPr>
        <w:rPr>
          <w:rFonts w:ascii="Meiryo UI" w:eastAsia="Meiryo UI" w:hAnsi="Meiryo UI"/>
        </w:rPr>
      </w:pPr>
    </w:p>
    <w:p w14:paraId="3962D2F2" w14:textId="77777777" w:rsidR="008E578D" w:rsidRDefault="008E578D" w:rsidP="008E578D">
      <w:pPr>
        <w:pStyle w:val="1"/>
        <w:rPr>
          <w:rFonts w:ascii="Meiryo UI" w:eastAsia="Meiryo UI" w:hAnsi="Meiryo UI"/>
        </w:rPr>
      </w:pPr>
      <w:r w:rsidRPr="008E578D">
        <w:rPr>
          <w:rFonts w:ascii="Meiryo UI" w:eastAsia="Meiryo UI" w:hAnsi="Meiryo UI" w:hint="eastAsia"/>
        </w:rPr>
        <w:t>非機能要件</w:t>
      </w:r>
    </w:p>
    <w:p w14:paraId="1F436BA7" w14:textId="77777777" w:rsidR="008E578D" w:rsidRPr="00CC1E43" w:rsidRDefault="00CC1E43" w:rsidP="00CC1E43">
      <w:pPr>
        <w:pStyle w:val="2"/>
        <w:rPr>
          <w:rFonts w:ascii="Meiryo UI" w:eastAsia="Meiryo UI" w:hAnsi="Meiryo UI"/>
        </w:rPr>
      </w:pPr>
      <w:r w:rsidRPr="00CC1E43">
        <w:rPr>
          <w:rFonts w:ascii="Meiryo UI" w:eastAsia="Meiryo UI" w:hAnsi="Meiryo UI" w:hint="eastAsia"/>
        </w:rPr>
        <w:t>拡張性</w:t>
      </w:r>
    </w:p>
    <w:p w14:paraId="7885A20F" w14:textId="3412BBA4" w:rsidR="00CC1E43" w:rsidRDefault="00210777" w:rsidP="00CC1E43">
      <w:pPr>
        <w:rPr>
          <w:rFonts w:ascii="Meiryo UI" w:eastAsia="Meiryo UI" w:hAnsi="Meiryo UI"/>
          <w:color w:val="000000" w:themeColor="text1"/>
        </w:rPr>
      </w:pPr>
      <w:r w:rsidRPr="00210777">
        <w:rPr>
          <w:rFonts w:ascii="Meiryo UI" w:eastAsia="Meiryo UI" w:hAnsi="Meiryo UI" w:hint="eastAsia"/>
          <w:color w:val="000000" w:themeColor="text1"/>
        </w:rPr>
        <w:t>・多言語対応</w:t>
      </w:r>
    </w:p>
    <w:p w14:paraId="3FE3FAD9" w14:textId="573F8C7A" w:rsidR="00210777" w:rsidRPr="00210777" w:rsidRDefault="00210777" w:rsidP="00CC1E43">
      <w:pPr>
        <w:rPr>
          <w:rFonts w:ascii="Meiryo UI" w:eastAsia="Meiryo UI" w:hAnsi="Meiryo UI"/>
          <w:color w:val="000000" w:themeColor="text1"/>
        </w:rPr>
      </w:pPr>
      <w:r>
        <w:rPr>
          <w:rFonts w:ascii="Meiryo UI" w:eastAsia="Meiryo UI" w:hAnsi="Meiryo UI" w:hint="eastAsia"/>
          <w:color w:val="000000" w:themeColor="text1"/>
        </w:rPr>
        <w:lastRenderedPageBreak/>
        <w:t>・</w:t>
      </w:r>
      <w:r w:rsidRPr="00210777">
        <w:rPr>
          <w:rFonts w:ascii="Meiryo UI" w:eastAsia="Meiryo UI" w:hAnsi="Meiryo UI" w:hint="eastAsia"/>
          <w:color w:val="000000" w:themeColor="text1"/>
        </w:rPr>
        <w:t>風速、降水量、</w:t>
      </w:r>
      <w:r w:rsidRPr="00210777">
        <w:rPr>
          <w:rFonts w:ascii="Meiryo UI" w:eastAsia="Meiryo UI" w:hAnsi="Meiryo UI"/>
          <w:color w:val="000000" w:themeColor="text1"/>
        </w:rPr>
        <w:t>UVインデックス</w:t>
      </w:r>
      <w:r>
        <w:rPr>
          <w:rFonts w:ascii="Meiryo UI" w:eastAsia="Meiryo UI" w:hAnsi="Meiryo UI" w:hint="eastAsia"/>
          <w:color w:val="000000" w:themeColor="text1"/>
        </w:rPr>
        <w:t>など天気の詳細化</w:t>
      </w:r>
    </w:p>
    <w:p w14:paraId="39A702B9" w14:textId="77777777" w:rsidR="00CC1E43" w:rsidRPr="00CC1E43" w:rsidRDefault="00CC1E43" w:rsidP="00CC1E43">
      <w:pPr>
        <w:pStyle w:val="2"/>
        <w:rPr>
          <w:rFonts w:ascii="Meiryo UI" w:eastAsia="Meiryo UI" w:hAnsi="Meiryo UI"/>
        </w:rPr>
      </w:pPr>
      <w:r w:rsidRPr="00CC1E43">
        <w:rPr>
          <w:rFonts w:ascii="Meiryo UI" w:eastAsia="Meiryo UI" w:hAnsi="Meiryo UI" w:hint="eastAsia"/>
        </w:rPr>
        <w:t>稼働環境</w:t>
      </w:r>
    </w:p>
    <w:p w14:paraId="0E694953" w14:textId="77777777" w:rsidR="00CC1E43" w:rsidRPr="00CC1E43" w:rsidRDefault="00CC1E43" w:rsidP="00CC1E43">
      <w:pPr>
        <w:pStyle w:val="3"/>
        <w:rPr>
          <w:rFonts w:ascii="Meiryo UI" w:eastAsia="Meiryo UI" w:hAnsi="Meiryo UI"/>
        </w:rPr>
      </w:pPr>
      <w:r w:rsidRPr="00CC1E43">
        <w:rPr>
          <w:rFonts w:ascii="Meiryo UI" w:eastAsia="Meiryo UI" w:hAnsi="Meiryo UI" w:hint="eastAsia"/>
        </w:rPr>
        <w:t>システム側</w:t>
      </w:r>
    </w:p>
    <w:p w14:paraId="782EBFB4" w14:textId="29601664" w:rsidR="009527AA" w:rsidRPr="009526D5" w:rsidRDefault="009526D5" w:rsidP="00CC1E43">
      <w:pPr>
        <w:rPr>
          <w:rFonts w:ascii="Meiryo UI" w:eastAsia="Meiryo UI" w:hAnsi="Meiryo UI"/>
          <w:color w:val="000000" w:themeColor="text1"/>
        </w:rPr>
      </w:pPr>
      <w:r>
        <w:rPr>
          <w:rFonts w:ascii="Meiryo UI" w:eastAsia="Meiryo UI" w:hAnsi="Meiryo UI" w:hint="eastAsia"/>
          <w:color w:val="000000" w:themeColor="text1"/>
        </w:rPr>
        <w:t>・</w:t>
      </w:r>
      <w:r w:rsidRPr="009526D5">
        <w:rPr>
          <w:rFonts w:ascii="Meiryo UI" w:eastAsia="Meiryo UI" w:hAnsi="Meiryo UI"/>
          <w:color w:val="000000" w:themeColor="text1"/>
        </w:rPr>
        <w:t>OpenWeatherMAP</w:t>
      </w:r>
      <w:r>
        <w:rPr>
          <w:rFonts w:ascii="Meiryo UI" w:eastAsia="Meiryo UI" w:hAnsi="Meiryo UI"/>
          <w:color w:val="000000" w:themeColor="text1"/>
        </w:rPr>
        <w:t xml:space="preserve">API </w:t>
      </w:r>
      <w:r>
        <w:rPr>
          <w:rFonts w:ascii="Meiryo UI" w:eastAsia="Meiryo UI" w:hAnsi="Meiryo UI" w:hint="eastAsia"/>
          <w:color w:val="000000" w:themeColor="text1"/>
        </w:rPr>
        <w:t>無償版</w:t>
      </w:r>
    </w:p>
    <w:p w14:paraId="347D5254" w14:textId="77777777" w:rsidR="00CC1E43" w:rsidRDefault="00CC1E43" w:rsidP="00CC1E43">
      <w:pPr>
        <w:pStyle w:val="3"/>
        <w:rPr>
          <w:rFonts w:ascii="Meiryo UI" w:eastAsia="Meiryo UI" w:hAnsi="Meiryo UI"/>
        </w:rPr>
      </w:pPr>
      <w:r w:rsidRPr="00CC1E43">
        <w:rPr>
          <w:rFonts w:ascii="Meiryo UI" w:eastAsia="Meiryo UI" w:hAnsi="Meiryo UI" w:hint="eastAsia"/>
        </w:rPr>
        <w:t>利用者側(クライアント環境</w:t>
      </w:r>
      <w:r w:rsidRPr="00CC1E43">
        <w:rPr>
          <w:rFonts w:ascii="Meiryo UI" w:eastAsia="Meiryo UI" w:hAnsi="Meiryo UI"/>
        </w:rPr>
        <w:t>)</w:t>
      </w:r>
    </w:p>
    <w:p w14:paraId="4474119F" w14:textId="77777777" w:rsidR="00AE70C3" w:rsidRPr="00AE70C3" w:rsidRDefault="00AE70C3" w:rsidP="00AE70C3">
      <w:pPr>
        <w:rPr>
          <w:rFonts w:ascii="Meiryo UI" w:eastAsia="Meiryo UI" w:hAnsi="Meiryo UI"/>
        </w:rPr>
      </w:pPr>
      <w:r w:rsidRPr="00AE70C3">
        <w:rPr>
          <w:rFonts w:ascii="Meiryo UI" w:eastAsia="Meiryo UI" w:hAnsi="Meiryo UI" w:hint="eastAsia"/>
        </w:rPr>
        <w:t>・</w:t>
      </w:r>
      <w:r w:rsidRPr="00AE70C3">
        <w:rPr>
          <w:rFonts w:ascii="Meiryo UI" w:eastAsia="Meiryo UI" w:hAnsi="Meiryo UI"/>
        </w:rPr>
        <w:t>121.0.6167.85（Official Build） （arm64）</w:t>
      </w:r>
    </w:p>
    <w:p w14:paraId="33D4DB0D" w14:textId="77777777" w:rsidR="00AE70C3" w:rsidRPr="00AE70C3" w:rsidRDefault="00AE70C3" w:rsidP="00AE70C3">
      <w:pPr>
        <w:rPr>
          <w:rFonts w:ascii="Meiryo UI" w:eastAsia="Meiryo UI" w:hAnsi="Meiryo UI"/>
        </w:rPr>
      </w:pPr>
      <w:r w:rsidRPr="00AE70C3">
        <w:rPr>
          <w:rFonts w:ascii="Meiryo UI" w:eastAsia="Meiryo UI" w:hAnsi="Meiryo UI" w:hint="eastAsia"/>
        </w:rPr>
        <w:t>・</w:t>
      </w:r>
      <w:r w:rsidRPr="00AE70C3">
        <w:rPr>
          <w:rFonts w:ascii="Meiryo UI" w:eastAsia="Meiryo UI" w:hAnsi="Meiryo UI"/>
        </w:rPr>
        <w:t>Google Chromeが利用できる端末</w:t>
      </w:r>
    </w:p>
    <w:p w14:paraId="07E456D8" w14:textId="77777777" w:rsidR="00AE70C3" w:rsidRPr="00AE70C3" w:rsidRDefault="00AE70C3" w:rsidP="00AE70C3">
      <w:pPr>
        <w:rPr>
          <w:rFonts w:ascii="Meiryo UI" w:eastAsia="Meiryo UI" w:hAnsi="Meiryo UI"/>
        </w:rPr>
      </w:pPr>
      <w:r w:rsidRPr="00AE70C3">
        <w:rPr>
          <w:rFonts w:ascii="Meiryo UI" w:eastAsia="Meiryo UI" w:hAnsi="Meiryo UI"/>
        </w:rPr>
        <w:t>iPad,iphone,ipodtouch:iOS15以降・Android8.0(Oreo)以降・Windows10以降・macOS Catalina10.15以降・</w:t>
      </w:r>
    </w:p>
    <w:p w14:paraId="518D692B" w14:textId="5DE45D21" w:rsidR="00AE70C3" w:rsidRPr="00AE70C3" w:rsidRDefault="00AE70C3" w:rsidP="00AE70C3">
      <w:pPr>
        <w:rPr>
          <w:rFonts w:ascii="Meiryo UI" w:eastAsia="Meiryo UI" w:hAnsi="Meiryo UI"/>
        </w:rPr>
      </w:pPr>
      <w:r w:rsidRPr="00AE70C3">
        <w:rPr>
          <w:rFonts w:ascii="Meiryo UI" w:eastAsia="Meiryo UI" w:hAnsi="Meiryo UI" w:hint="eastAsia"/>
        </w:rPr>
        <w:t>６４ビット</w:t>
      </w:r>
      <w:r w:rsidRPr="00AE70C3">
        <w:rPr>
          <w:rFonts w:ascii="Meiryo UI" w:eastAsia="Meiryo UI" w:hAnsi="Meiryo UI"/>
        </w:rPr>
        <w:t>Ubuntu18.04以降、Debian10以降、openSUSE15.2以降、Fedora Linux32以降</w:t>
      </w:r>
    </w:p>
    <w:p w14:paraId="2357CD33" w14:textId="77777777" w:rsidR="00CC1E43" w:rsidRPr="00CC1E43" w:rsidRDefault="009527AA" w:rsidP="00CC1E43">
      <w:pPr>
        <w:pStyle w:val="2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保守</w:t>
      </w:r>
    </w:p>
    <w:p w14:paraId="1A00A864" w14:textId="18232439" w:rsidR="00210777" w:rsidRPr="00210777" w:rsidRDefault="00210777" w:rsidP="00210777">
      <w:pPr>
        <w:rPr>
          <w:rFonts w:ascii="Meiryo UI" w:eastAsia="Meiryo UI" w:hAnsi="Meiryo UI"/>
          <w:color w:val="000000" w:themeColor="text1"/>
        </w:rPr>
      </w:pPr>
      <w:r w:rsidRPr="00210777">
        <w:rPr>
          <w:rFonts w:ascii="Meiryo UI" w:eastAsia="Meiryo UI" w:hAnsi="Meiryo UI"/>
          <w:color w:val="000000" w:themeColor="text1"/>
        </w:rPr>
        <w:t>1. 保守担当者</w:t>
      </w:r>
    </w:p>
    <w:p w14:paraId="2648C286" w14:textId="17314C1E" w:rsidR="00210777" w:rsidRPr="00210777" w:rsidRDefault="00210777" w:rsidP="00210777">
      <w:pPr>
        <w:rPr>
          <w:rFonts w:ascii="Meiryo UI" w:eastAsia="Meiryo UI" w:hAnsi="Meiryo UI"/>
          <w:color w:val="000000" w:themeColor="text1"/>
        </w:rPr>
      </w:pPr>
      <w:r w:rsidRPr="00210777">
        <w:rPr>
          <w:rFonts w:ascii="Meiryo UI" w:eastAsia="Meiryo UI" w:hAnsi="Meiryo UI" w:hint="eastAsia"/>
          <w:color w:val="000000" w:themeColor="text1"/>
        </w:rPr>
        <w:t>担当者</w:t>
      </w:r>
      <w:r w:rsidRPr="00210777">
        <w:rPr>
          <w:rFonts w:ascii="Meiryo UI" w:eastAsia="Meiryo UI" w:hAnsi="Meiryo UI"/>
          <w:color w:val="000000" w:themeColor="text1"/>
        </w:rPr>
        <w:t>: システム管理者</w:t>
      </w:r>
    </w:p>
    <w:p w14:paraId="505B5004" w14:textId="5941D138" w:rsidR="00210777" w:rsidRPr="00210777" w:rsidRDefault="00210777" w:rsidP="00210777">
      <w:pPr>
        <w:rPr>
          <w:rFonts w:ascii="Meiryo UI" w:eastAsia="Meiryo UI" w:hAnsi="Meiryo UI"/>
          <w:color w:val="000000" w:themeColor="text1"/>
        </w:rPr>
      </w:pPr>
      <w:r w:rsidRPr="00210777">
        <w:rPr>
          <w:rFonts w:ascii="Meiryo UI" w:eastAsia="Meiryo UI" w:hAnsi="Meiryo UI" w:hint="eastAsia"/>
          <w:color w:val="000000" w:themeColor="text1"/>
        </w:rPr>
        <w:t>責任範囲</w:t>
      </w:r>
      <w:r w:rsidRPr="00210777">
        <w:rPr>
          <w:rFonts w:ascii="Meiryo UI" w:eastAsia="Meiryo UI" w:hAnsi="Meiryo UI"/>
          <w:color w:val="000000" w:themeColor="text1"/>
        </w:rPr>
        <w:t>: サーバー運用、APIの状態監視</w:t>
      </w:r>
    </w:p>
    <w:p w14:paraId="220D8C0E" w14:textId="267E58E0" w:rsidR="00210777" w:rsidRPr="00210777" w:rsidRDefault="00210777" w:rsidP="00210777">
      <w:pPr>
        <w:rPr>
          <w:rFonts w:ascii="Meiryo UI" w:eastAsia="Meiryo UI" w:hAnsi="Meiryo UI"/>
          <w:color w:val="000000" w:themeColor="text1"/>
        </w:rPr>
      </w:pPr>
      <w:r w:rsidRPr="00210777">
        <w:rPr>
          <w:rFonts w:ascii="Meiryo UI" w:eastAsia="Meiryo UI" w:hAnsi="Meiryo UI"/>
          <w:color w:val="000000" w:themeColor="text1"/>
        </w:rPr>
        <w:t>2. 保守頻度</w:t>
      </w:r>
    </w:p>
    <w:p w14:paraId="7CC2BBE4" w14:textId="77777777" w:rsidR="00210777" w:rsidRPr="00210777" w:rsidRDefault="00210777" w:rsidP="00210777">
      <w:pPr>
        <w:rPr>
          <w:rFonts w:ascii="Meiryo UI" w:eastAsia="Meiryo UI" w:hAnsi="Meiryo UI"/>
          <w:color w:val="000000" w:themeColor="text1"/>
        </w:rPr>
      </w:pPr>
      <w:r w:rsidRPr="00210777">
        <w:rPr>
          <w:rFonts w:ascii="Meiryo UI" w:eastAsia="Meiryo UI" w:hAnsi="Meiryo UI" w:hint="eastAsia"/>
          <w:color w:val="000000" w:themeColor="text1"/>
        </w:rPr>
        <w:t>定期的な点検</w:t>
      </w:r>
      <w:r w:rsidRPr="00210777">
        <w:rPr>
          <w:rFonts w:ascii="Meiryo UI" w:eastAsia="Meiryo UI" w:hAnsi="Meiryo UI"/>
          <w:color w:val="000000" w:themeColor="text1"/>
        </w:rPr>
        <w:t>: 月に1回</w:t>
      </w:r>
    </w:p>
    <w:p w14:paraId="55AF0C9E" w14:textId="77777777" w:rsidR="00210777" w:rsidRPr="00210777" w:rsidRDefault="00210777" w:rsidP="00210777">
      <w:pPr>
        <w:rPr>
          <w:rFonts w:ascii="Meiryo UI" w:eastAsia="Meiryo UI" w:hAnsi="Meiryo UI"/>
          <w:color w:val="000000" w:themeColor="text1"/>
        </w:rPr>
      </w:pPr>
      <w:r w:rsidRPr="00210777">
        <w:rPr>
          <w:rFonts w:ascii="Meiryo UI" w:eastAsia="Meiryo UI" w:hAnsi="Meiryo UI" w:hint="eastAsia"/>
          <w:color w:val="000000" w:themeColor="text1"/>
        </w:rPr>
        <w:t>システム更新</w:t>
      </w:r>
      <w:r w:rsidRPr="00210777">
        <w:rPr>
          <w:rFonts w:ascii="Meiryo UI" w:eastAsia="Meiryo UI" w:hAnsi="Meiryo UI"/>
          <w:color w:val="000000" w:themeColor="text1"/>
        </w:rPr>
        <w:t>: 新しいバージョンやパッチがリリースされた場合、随時対応</w:t>
      </w:r>
    </w:p>
    <w:p w14:paraId="552AE976" w14:textId="4D0445A2" w:rsidR="00210777" w:rsidRPr="00210777" w:rsidRDefault="00210777" w:rsidP="00210777">
      <w:pPr>
        <w:rPr>
          <w:rFonts w:ascii="Meiryo UI" w:eastAsia="Meiryo UI" w:hAnsi="Meiryo UI"/>
          <w:color w:val="000000" w:themeColor="text1"/>
        </w:rPr>
      </w:pPr>
      <w:r w:rsidRPr="00210777">
        <w:rPr>
          <w:rFonts w:ascii="Meiryo UI" w:eastAsia="Meiryo UI" w:hAnsi="Meiryo UI"/>
          <w:color w:val="000000" w:themeColor="text1"/>
        </w:rPr>
        <w:t>3. 保守内容</w:t>
      </w:r>
    </w:p>
    <w:p w14:paraId="6A4B302D" w14:textId="77777777" w:rsidR="00210777" w:rsidRPr="00210777" w:rsidRDefault="00210777" w:rsidP="00210777">
      <w:pPr>
        <w:rPr>
          <w:rFonts w:ascii="Meiryo UI" w:eastAsia="Meiryo UI" w:hAnsi="Meiryo UI"/>
          <w:color w:val="000000" w:themeColor="text1"/>
        </w:rPr>
      </w:pPr>
      <w:r w:rsidRPr="00210777">
        <w:rPr>
          <w:rFonts w:ascii="Meiryo UI" w:eastAsia="Meiryo UI" w:hAnsi="Meiryo UI"/>
          <w:color w:val="000000" w:themeColor="text1"/>
        </w:rPr>
        <w:t>API監視: 天気予報APIの正常性を監視し、障害が発生した場合には即時対応</w:t>
      </w:r>
    </w:p>
    <w:p w14:paraId="61842628" w14:textId="77777777" w:rsidR="00210777" w:rsidRPr="00210777" w:rsidRDefault="00210777" w:rsidP="00210777">
      <w:pPr>
        <w:rPr>
          <w:rFonts w:ascii="Meiryo UI" w:eastAsia="Meiryo UI" w:hAnsi="Meiryo UI"/>
          <w:color w:val="000000" w:themeColor="text1"/>
        </w:rPr>
      </w:pPr>
      <w:r w:rsidRPr="00210777">
        <w:rPr>
          <w:rFonts w:ascii="Meiryo UI" w:eastAsia="Meiryo UI" w:hAnsi="Meiryo UI" w:hint="eastAsia"/>
          <w:color w:val="000000" w:themeColor="text1"/>
        </w:rPr>
        <w:t>バグ修正</w:t>
      </w:r>
      <w:r w:rsidRPr="00210777">
        <w:rPr>
          <w:rFonts w:ascii="Meiryo UI" w:eastAsia="Meiryo UI" w:hAnsi="Meiryo UI"/>
          <w:color w:val="000000" w:themeColor="text1"/>
        </w:rPr>
        <w:t>: ユーザーからのフィードバックやエラーログに基づいて、発生したバグの修正を行う</w:t>
      </w:r>
    </w:p>
    <w:p w14:paraId="25B8B762" w14:textId="77777777" w:rsidR="00210777" w:rsidRPr="00210777" w:rsidRDefault="00210777" w:rsidP="00210777">
      <w:pPr>
        <w:rPr>
          <w:rFonts w:ascii="Meiryo UI" w:eastAsia="Meiryo UI" w:hAnsi="Meiryo UI"/>
          <w:color w:val="000000" w:themeColor="text1"/>
        </w:rPr>
      </w:pPr>
      <w:r w:rsidRPr="00210777">
        <w:rPr>
          <w:rFonts w:ascii="Meiryo UI" w:eastAsia="Meiryo UI" w:hAnsi="Meiryo UI" w:hint="eastAsia"/>
          <w:color w:val="000000" w:themeColor="text1"/>
        </w:rPr>
        <w:t>パフォーマンスの最適化</w:t>
      </w:r>
      <w:r w:rsidRPr="00210777">
        <w:rPr>
          <w:rFonts w:ascii="Meiryo UI" w:eastAsia="Meiryo UI" w:hAnsi="Meiryo UI"/>
          <w:color w:val="000000" w:themeColor="text1"/>
        </w:rPr>
        <w:t>: アプリケーションのパフォーマンス（表示速度、レスポンスタイムなど）を定期的に確認し、最適化する</w:t>
      </w:r>
    </w:p>
    <w:p w14:paraId="3A5FDED4" w14:textId="77777777" w:rsidR="00210777" w:rsidRPr="00210777" w:rsidRDefault="00210777" w:rsidP="00210777">
      <w:pPr>
        <w:rPr>
          <w:rFonts w:ascii="Meiryo UI" w:eastAsia="Meiryo UI" w:hAnsi="Meiryo UI"/>
          <w:color w:val="000000" w:themeColor="text1"/>
        </w:rPr>
      </w:pPr>
      <w:r w:rsidRPr="00210777">
        <w:rPr>
          <w:rFonts w:ascii="Meiryo UI" w:eastAsia="Meiryo UI" w:hAnsi="Meiryo UI" w:hint="eastAsia"/>
          <w:color w:val="000000" w:themeColor="text1"/>
        </w:rPr>
        <w:t>セキュリティパッチの適用</w:t>
      </w:r>
      <w:r w:rsidRPr="00210777">
        <w:rPr>
          <w:rFonts w:ascii="Meiryo UI" w:eastAsia="Meiryo UI" w:hAnsi="Meiryo UI"/>
          <w:color w:val="000000" w:themeColor="text1"/>
        </w:rPr>
        <w:t>: 使用しているライブラリやフレームワークにセキュリティの脆弱性が発見された場合には、速やかにパッチを適用する</w:t>
      </w:r>
    </w:p>
    <w:p w14:paraId="7A67DEC9" w14:textId="0AF435A6" w:rsidR="00CC1E43" w:rsidRPr="00210777" w:rsidRDefault="00210777" w:rsidP="00210777">
      <w:pPr>
        <w:rPr>
          <w:rFonts w:ascii="Meiryo UI" w:eastAsia="Meiryo UI" w:hAnsi="Meiryo UI"/>
          <w:color w:val="000000" w:themeColor="text1"/>
        </w:rPr>
      </w:pPr>
      <w:r w:rsidRPr="00210777">
        <w:rPr>
          <w:rFonts w:ascii="Meiryo UI" w:eastAsia="Meiryo UI" w:hAnsi="Meiryo UI" w:hint="eastAsia"/>
          <w:color w:val="000000" w:themeColor="text1"/>
        </w:rPr>
        <w:t>サーバーメンテナンス</w:t>
      </w:r>
      <w:r w:rsidRPr="00210777">
        <w:rPr>
          <w:rFonts w:ascii="Meiryo UI" w:eastAsia="Meiryo UI" w:hAnsi="Meiryo UI"/>
          <w:color w:val="000000" w:themeColor="text1"/>
        </w:rPr>
        <w:t>: サーバーが最適な状態で動作するよう、定期的にメンテナンスを行う（バックアップ、リソースのモニタリング、ログの分析）</w:t>
      </w:r>
    </w:p>
    <w:sectPr w:rsidR="00CC1E43" w:rsidRPr="00210777" w:rsidSect="001B420B">
      <w:footerReference w:type="default" r:id="rId8"/>
      <w:pgSz w:w="11906" w:h="16838"/>
      <w:pgMar w:top="720" w:right="720" w:bottom="720" w:left="720" w:header="454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5AB67" w14:textId="77777777" w:rsidR="005E37F9" w:rsidRDefault="005E37F9" w:rsidP="001B420B">
      <w:r>
        <w:separator/>
      </w:r>
    </w:p>
  </w:endnote>
  <w:endnote w:type="continuationSeparator" w:id="0">
    <w:p w14:paraId="6552786B" w14:textId="77777777" w:rsidR="005E37F9" w:rsidRDefault="005E37F9" w:rsidP="001B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1B420B" w:rsidRPr="001B420B" w14:paraId="5179A2ED" w14:textId="77777777">
      <w:trPr>
        <w:jc w:val="right"/>
      </w:trPr>
      <w:tc>
        <w:tcPr>
          <w:tcW w:w="4795" w:type="dxa"/>
          <w:vAlign w:val="center"/>
        </w:tcPr>
        <w:p w14:paraId="0C828904" w14:textId="77777777" w:rsidR="001B420B" w:rsidRPr="001B420B" w:rsidRDefault="001B420B">
          <w:pPr>
            <w:pStyle w:val="a5"/>
            <w:jc w:val="right"/>
            <w:rPr>
              <w:rFonts w:ascii="Meiryo UI" w:eastAsia="Meiryo UI" w:hAnsi="Meiryo UI"/>
              <w:caps/>
              <w:color w:val="000000" w:themeColor="text1"/>
            </w:rPr>
          </w:pPr>
          <w:r w:rsidRPr="001B420B">
            <w:rPr>
              <w:rFonts w:ascii="Meiryo UI" w:eastAsia="Meiryo UI" w:hAnsi="Meiryo UI" w:hint="eastAsia"/>
              <w:caps/>
              <w:color w:val="000000" w:themeColor="text1"/>
            </w:rPr>
            <w:t>A</w:t>
          </w:r>
          <w:r w:rsidRPr="001B420B">
            <w:rPr>
              <w:rFonts w:ascii="Meiryo UI" w:eastAsia="Meiryo UI" w:hAnsi="Meiryo UI"/>
              <w:caps/>
              <w:color w:val="000000" w:themeColor="text1"/>
            </w:rPr>
            <w:t>PI</w:t>
          </w:r>
          <w:r w:rsidRPr="001B420B">
            <w:rPr>
              <w:rFonts w:ascii="Meiryo UI" w:eastAsia="Meiryo UI" w:hAnsi="Meiryo UI" w:hint="eastAsia"/>
              <w:caps/>
              <w:color w:val="000000" w:themeColor="text1"/>
            </w:rPr>
            <w:t>実習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06CF1587" w14:textId="77777777" w:rsidR="001B420B" w:rsidRPr="001B420B" w:rsidRDefault="001B420B">
          <w:pPr>
            <w:pStyle w:val="a7"/>
            <w:jc w:val="center"/>
            <w:rPr>
              <w:rFonts w:ascii="Meiryo UI" w:eastAsia="Meiryo UI" w:hAnsi="Meiryo UI"/>
              <w:color w:val="FFFFFF" w:themeColor="background1"/>
            </w:rPr>
          </w:pPr>
          <w:r w:rsidRPr="001B420B">
            <w:rPr>
              <w:rFonts w:ascii="Meiryo UI" w:eastAsia="Meiryo UI" w:hAnsi="Meiryo UI"/>
              <w:color w:val="FFFFFF" w:themeColor="background1"/>
            </w:rPr>
            <w:fldChar w:fldCharType="begin"/>
          </w:r>
          <w:r w:rsidRPr="001B420B">
            <w:rPr>
              <w:rFonts w:ascii="Meiryo UI" w:eastAsia="Meiryo UI" w:hAnsi="Meiryo UI"/>
              <w:color w:val="FFFFFF" w:themeColor="background1"/>
            </w:rPr>
            <w:instrText>PAGE   \* MERGEFORMAT</w:instrText>
          </w:r>
          <w:r w:rsidRPr="001B420B">
            <w:rPr>
              <w:rFonts w:ascii="Meiryo UI" w:eastAsia="Meiryo UI" w:hAnsi="Meiryo UI"/>
              <w:color w:val="FFFFFF" w:themeColor="background1"/>
            </w:rPr>
            <w:fldChar w:fldCharType="separate"/>
          </w:r>
          <w:r w:rsidRPr="001B420B">
            <w:rPr>
              <w:rFonts w:ascii="Meiryo UI" w:eastAsia="Meiryo UI" w:hAnsi="Meiryo UI"/>
              <w:color w:val="FFFFFF" w:themeColor="background1"/>
              <w:lang w:val="ja-JP"/>
            </w:rPr>
            <w:t>2</w:t>
          </w:r>
          <w:r w:rsidRPr="001B420B">
            <w:rPr>
              <w:rFonts w:ascii="Meiryo UI" w:eastAsia="Meiryo UI" w:hAnsi="Meiryo UI"/>
              <w:color w:val="FFFFFF" w:themeColor="background1"/>
            </w:rPr>
            <w:fldChar w:fldCharType="end"/>
          </w:r>
        </w:p>
      </w:tc>
    </w:tr>
  </w:tbl>
  <w:p w14:paraId="426C317E" w14:textId="77777777" w:rsidR="001B420B" w:rsidRDefault="001B42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88DF7" w14:textId="77777777" w:rsidR="005E37F9" w:rsidRDefault="005E37F9" w:rsidP="001B420B">
      <w:r>
        <w:rPr>
          <w:rFonts w:hint="eastAsia"/>
        </w:rPr>
        <w:separator/>
      </w:r>
    </w:p>
  </w:footnote>
  <w:footnote w:type="continuationSeparator" w:id="0">
    <w:p w14:paraId="7B9925CA" w14:textId="77777777" w:rsidR="005E37F9" w:rsidRDefault="005E37F9" w:rsidP="001B4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B500E"/>
    <w:multiLevelType w:val="hybridMultilevel"/>
    <w:tmpl w:val="E3D86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8622A57"/>
    <w:multiLevelType w:val="hybridMultilevel"/>
    <w:tmpl w:val="EEF25906"/>
    <w:lvl w:ilvl="0" w:tplc="F8B4CCF2">
      <w:start w:val="1"/>
      <w:numFmt w:val="bullet"/>
      <w:lvlText w:val=""/>
      <w:lvlJc w:val="left"/>
      <w:pPr>
        <w:ind w:left="420" w:hanging="42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497786"/>
    <w:multiLevelType w:val="hybridMultilevel"/>
    <w:tmpl w:val="4D66BC58"/>
    <w:lvl w:ilvl="0" w:tplc="F0F4618A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88D7405"/>
    <w:multiLevelType w:val="hybridMultilevel"/>
    <w:tmpl w:val="921827D6"/>
    <w:lvl w:ilvl="0" w:tplc="392E17DC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C4B6A93"/>
    <w:multiLevelType w:val="multilevel"/>
    <w:tmpl w:val="C18245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13870CA"/>
    <w:multiLevelType w:val="multilevel"/>
    <w:tmpl w:val="812E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795554"/>
    <w:multiLevelType w:val="hybridMultilevel"/>
    <w:tmpl w:val="5ED0A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1035BFB"/>
    <w:multiLevelType w:val="multilevel"/>
    <w:tmpl w:val="FCA4DD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E386E4A"/>
    <w:multiLevelType w:val="multilevel"/>
    <w:tmpl w:val="BA8CFC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A616C4"/>
    <w:multiLevelType w:val="hybridMultilevel"/>
    <w:tmpl w:val="159EB22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7552400"/>
    <w:multiLevelType w:val="hybridMultilevel"/>
    <w:tmpl w:val="EC7C0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01A7FB9"/>
    <w:multiLevelType w:val="multilevel"/>
    <w:tmpl w:val="643A8B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DA12D5"/>
    <w:multiLevelType w:val="multilevel"/>
    <w:tmpl w:val="61D819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49755F"/>
    <w:multiLevelType w:val="hybridMultilevel"/>
    <w:tmpl w:val="074EC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A130E74"/>
    <w:multiLevelType w:val="hybridMultilevel"/>
    <w:tmpl w:val="341A4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270360078">
    <w:abstractNumId w:val="5"/>
    <w:lvlOverride w:ilvl="0">
      <w:startOverride w:val="1"/>
    </w:lvlOverride>
  </w:num>
  <w:num w:numId="2" w16cid:durableId="1091857416">
    <w:abstractNumId w:val="3"/>
  </w:num>
  <w:num w:numId="3" w16cid:durableId="330837944">
    <w:abstractNumId w:val="9"/>
  </w:num>
  <w:num w:numId="4" w16cid:durableId="1160191428">
    <w:abstractNumId w:val="14"/>
  </w:num>
  <w:num w:numId="5" w16cid:durableId="785318088">
    <w:abstractNumId w:val="8"/>
    <w:lvlOverride w:ilvl="0">
      <w:startOverride w:val="1"/>
    </w:lvlOverride>
  </w:num>
  <w:num w:numId="6" w16cid:durableId="965813291">
    <w:abstractNumId w:val="4"/>
  </w:num>
  <w:num w:numId="7" w16cid:durableId="1671760041">
    <w:abstractNumId w:val="10"/>
  </w:num>
  <w:num w:numId="8" w16cid:durableId="616526510">
    <w:abstractNumId w:val="2"/>
  </w:num>
  <w:num w:numId="9" w16cid:durableId="1808400741">
    <w:abstractNumId w:val="12"/>
  </w:num>
  <w:num w:numId="10" w16cid:durableId="1091321362">
    <w:abstractNumId w:val="6"/>
  </w:num>
  <w:num w:numId="11" w16cid:durableId="726955262">
    <w:abstractNumId w:val="11"/>
  </w:num>
  <w:num w:numId="12" w16cid:durableId="1822842019">
    <w:abstractNumId w:val="7"/>
  </w:num>
  <w:num w:numId="13" w16cid:durableId="1094472992">
    <w:abstractNumId w:val="0"/>
  </w:num>
  <w:num w:numId="14" w16cid:durableId="2137094126">
    <w:abstractNumId w:val="13"/>
  </w:num>
  <w:num w:numId="15" w16cid:durableId="1672756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bordersDoNotSurroundHeader/>
  <w:bordersDoNotSurroundFooter/>
  <w:proofState w:spelling="clean" w:grammar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71"/>
    <w:rsid w:val="00005856"/>
    <w:rsid w:val="00194D02"/>
    <w:rsid w:val="001B420B"/>
    <w:rsid w:val="00210777"/>
    <w:rsid w:val="002F3938"/>
    <w:rsid w:val="0032641D"/>
    <w:rsid w:val="00345BB9"/>
    <w:rsid w:val="003C1CB1"/>
    <w:rsid w:val="004300A6"/>
    <w:rsid w:val="004301D9"/>
    <w:rsid w:val="0048193E"/>
    <w:rsid w:val="005459AF"/>
    <w:rsid w:val="005C153B"/>
    <w:rsid w:val="005E37F9"/>
    <w:rsid w:val="0061355F"/>
    <w:rsid w:val="00734A6C"/>
    <w:rsid w:val="0074574F"/>
    <w:rsid w:val="007B0EEA"/>
    <w:rsid w:val="007E0449"/>
    <w:rsid w:val="007E193B"/>
    <w:rsid w:val="00834568"/>
    <w:rsid w:val="008C2836"/>
    <w:rsid w:val="008C6668"/>
    <w:rsid w:val="008E578D"/>
    <w:rsid w:val="008E699E"/>
    <w:rsid w:val="008F76DE"/>
    <w:rsid w:val="00940B95"/>
    <w:rsid w:val="009526D5"/>
    <w:rsid w:val="009527AA"/>
    <w:rsid w:val="009619B2"/>
    <w:rsid w:val="009652EE"/>
    <w:rsid w:val="0099724B"/>
    <w:rsid w:val="009A452D"/>
    <w:rsid w:val="009B58D6"/>
    <w:rsid w:val="009C318E"/>
    <w:rsid w:val="00A05002"/>
    <w:rsid w:val="00A52082"/>
    <w:rsid w:val="00A65695"/>
    <w:rsid w:val="00A66338"/>
    <w:rsid w:val="00A80170"/>
    <w:rsid w:val="00A93074"/>
    <w:rsid w:val="00AD2EB9"/>
    <w:rsid w:val="00AE70C3"/>
    <w:rsid w:val="00B2224A"/>
    <w:rsid w:val="00B4487D"/>
    <w:rsid w:val="00B61623"/>
    <w:rsid w:val="00C0622A"/>
    <w:rsid w:val="00C26971"/>
    <w:rsid w:val="00C67536"/>
    <w:rsid w:val="00CB1B1E"/>
    <w:rsid w:val="00CC1E43"/>
    <w:rsid w:val="00D1040F"/>
    <w:rsid w:val="00DB482F"/>
    <w:rsid w:val="00DE047F"/>
    <w:rsid w:val="00E47BDE"/>
    <w:rsid w:val="00E763CA"/>
    <w:rsid w:val="00EA12E0"/>
    <w:rsid w:val="00EC05FE"/>
    <w:rsid w:val="00F40E66"/>
    <w:rsid w:val="00F439B0"/>
    <w:rsid w:val="00FF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272FE7"/>
  <w15:chartTrackingRefBased/>
  <w15:docId w15:val="{7397353F-6EE0-D845-880E-2C1B9606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24A"/>
  </w:style>
  <w:style w:type="paragraph" w:styleId="1">
    <w:name w:val="heading 1"/>
    <w:basedOn w:val="a"/>
    <w:next w:val="a"/>
    <w:link w:val="10"/>
    <w:uiPriority w:val="9"/>
    <w:qFormat/>
    <w:rsid w:val="00C0622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0622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0622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22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22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22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22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22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22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0622A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B420B"/>
  </w:style>
  <w:style w:type="paragraph" w:styleId="a7">
    <w:name w:val="footer"/>
    <w:basedOn w:val="a"/>
    <w:link w:val="a8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B420B"/>
  </w:style>
  <w:style w:type="paragraph" w:customStyle="1" w:styleId="paragraph">
    <w:name w:val="paragraph"/>
    <w:basedOn w:val="a"/>
    <w:rsid w:val="00DB482F"/>
    <w:pPr>
      <w:spacing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  <w:style w:type="character" w:customStyle="1" w:styleId="normaltextrun">
    <w:name w:val="normaltextrun"/>
    <w:basedOn w:val="a0"/>
    <w:rsid w:val="00DB482F"/>
  </w:style>
  <w:style w:type="character" w:customStyle="1" w:styleId="eop">
    <w:name w:val="eop"/>
    <w:basedOn w:val="a0"/>
    <w:rsid w:val="00DB482F"/>
  </w:style>
  <w:style w:type="character" w:customStyle="1" w:styleId="bcx8">
    <w:name w:val="bcx8"/>
    <w:basedOn w:val="a0"/>
    <w:rsid w:val="00DB482F"/>
  </w:style>
  <w:style w:type="paragraph" w:styleId="a9">
    <w:name w:val="List Paragraph"/>
    <w:basedOn w:val="a"/>
    <w:uiPriority w:val="34"/>
    <w:qFormat/>
    <w:rsid w:val="00E47BDE"/>
    <w:pPr>
      <w:ind w:leftChars="400" w:left="840"/>
    </w:pPr>
  </w:style>
  <w:style w:type="character" w:customStyle="1" w:styleId="spellingerror">
    <w:name w:val="spellingerror"/>
    <w:basedOn w:val="a0"/>
    <w:rsid w:val="009C318E"/>
  </w:style>
  <w:style w:type="character" w:customStyle="1" w:styleId="10">
    <w:name w:val="見出し 1 (文字)"/>
    <w:basedOn w:val="a0"/>
    <w:link w:val="1"/>
    <w:uiPriority w:val="9"/>
    <w:rsid w:val="00C0622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C0622A"/>
    <w:rPr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C0622A"/>
    <w:rPr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C0622A"/>
    <w:rPr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C0622A"/>
    <w:rPr>
      <w:caps/>
      <w:color w:val="2F5496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C0622A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C0622A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C0622A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C0622A"/>
    <w:rPr>
      <w:i/>
      <w:iCs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C0622A"/>
    <w:rPr>
      <w:b/>
      <w:bCs/>
      <w:color w:val="2F5496" w:themeColor="accent1" w:themeShade="BF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C0622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c">
    <w:name w:val="表題 (文字)"/>
    <w:basedOn w:val="a0"/>
    <w:link w:val="ab"/>
    <w:uiPriority w:val="10"/>
    <w:rsid w:val="00C0622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C0622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e">
    <w:name w:val="副題 (文字)"/>
    <w:basedOn w:val="a0"/>
    <w:link w:val="ad"/>
    <w:uiPriority w:val="11"/>
    <w:rsid w:val="00C0622A"/>
    <w:rPr>
      <w:caps/>
      <w:color w:val="595959" w:themeColor="text1" w:themeTint="A6"/>
      <w:spacing w:val="10"/>
      <w:sz w:val="21"/>
      <w:szCs w:val="21"/>
    </w:rPr>
  </w:style>
  <w:style w:type="character" w:styleId="af">
    <w:name w:val="Strong"/>
    <w:uiPriority w:val="22"/>
    <w:qFormat/>
    <w:rsid w:val="00C0622A"/>
    <w:rPr>
      <w:b/>
      <w:bCs/>
    </w:rPr>
  </w:style>
  <w:style w:type="character" w:styleId="af0">
    <w:name w:val="Emphasis"/>
    <w:uiPriority w:val="20"/>
    <w:qFormat/>
    <w:rsid w:val="00C0622A"/>
    <w:rPr>
      <w:caps/>
      <w:color w:val="1F3763" w:themeColor="accent1" w:themeShade="7F"/>
      <w:spacing w:val="5"/>
    </w:rPr>
  </w:style>
  <w:style w:type="paragraph" w:styleId="af1">
    <w:name w:val="Quote"/>
    <w:basedOn w:val="a"/>
    <w:next w:val="a"/>
    <w:link w:val="af2"/>
    <w:uiPriority w:val="29"/>
    <w:qFormat/>
    <w:rsid w:val="00C0622A"/>
    <w:rPr>
      <w:i/>
      <w:iCs/>
      <w:sz w:val="24"/>
      <w:szCs w:val="24"/>
    </w:rPr>
  </w:style>
  <w:style w:type="character" w:customStyle="1" w:styleId="af2">
    <w:name w:val="引用文 (文字)"/>
    <w:basedOn w:val="a0"/>
    <w:link w:val="af1"/>
    <w:uiPriority w:val="29"/>
    <w:rsid w:val="00C0622A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C0622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C0622A"/>
    <w:rPr>
      <w:color w:val="4472C4" w:themeColor="accent1"/>
      <w:sz w:val="24"/>
      <w:szCs w:val="24"/>
    </w:rPr>
  </w:style>
  <w:style w:type="character" w:styleId="af3">
    <w:name w:val="Subtle Emphasis"/>
    <w:uiPriority w:val="19"/>
    <w:qFormat/>
    <w:rsid w:val="00C0622A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C0622A"/>
    <w:rPr>
      <w:b/>
      <w:bCs/>
      <w:caps/>
      <w:color w:val="1F3763" w:themeColor="accent1" w:themeShade="7F"/>
      <w:spacing w:val="10"/>
    </w:rPr>
  </w:style>
  <w:style w:type="character" w:styleId="af4">
    <w:name w:val="Subtle Reference"/>
    <w:uiPriority w:val="31"/>
    <w:qFormat/>
    <w:rsid w:val="00C0622A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C0622A"/>
    <w:rPr>
      <w:b/>
      <w:bCs/>
      <w:i/>
      <w:iCs/>
      <w:caps/>
      <w:color w:val="4472C4" w:themeColor="accent1"/>
    </w:rPr>
  </w:style>
  <w:style w:type="character" w:styleId="af5">
    <w:name w:val="Book Title"/>
    <w:uiPriority w:val="33"/>
    <w:qFormat/>
    <w:rsid w:val="00C0622A"/>
    <w:rPr>
      <w:b/>
      <w:bCs/>
      <w:i/>
      <w:iCs/>
      <w:spacing w:val="0"/>
    </w:rPr>
  </w:style>
  <w:style w:type="paragraph" w:styleId="af6">
    <w:name w:val="TOC Heading"/>
    <w:basedOn w:val="1"/>
    <w:next w:val="a"/>
    <w:uiPriority w:val="39"/>
    <w:semiHidden/>
    <w:unhideWhenUsed/>
    <w:qFormat/>
    <w:rsid w:val="00C062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omikaito/Downloads/API&#23455;&#32722;&#12524;&#12507;&#12442;&#12540;&#12488;(4)_2024_&#12486;&#12531;&#12501;&#12442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5C6B-A887-4B9E-B8A0-F889F87B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API実習レポート(4)_2024_テンプレート.dotx</Template>
  <TotalTime>87</TotalTime>
  <Pages>5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五味帆翔</dc:creator>
  <cp:keywords/>
  <dc:description/>
  <cp:lastModifiedBy>五味 帆翔　gomi kaito</cp:lastModifiedBy>
  <cp:revision>5</cp:revision>
  <dcterms:created xsi:type="dcterms:W3CDTF">2025-02-11T06:25:00Z</dcterms:created>
  <dcterms:modified xsi:type="dcterms:W3CDTF">2025-02-14T07:18:00Z</dcterms:modified>
</cp:coreProperties>
</file>